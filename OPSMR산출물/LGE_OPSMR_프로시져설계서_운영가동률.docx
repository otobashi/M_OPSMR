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B71680">
      <w:pPr>
        <w:pStyle w:val="ProjectName"/>
        <w:rPr>
          <w:rFonts w:ascii="바탕체" w:hAnsi="바탕체" w:hint="eastAsia"/>
        </w:rPr>
      </w:pPr>
      <w:r w:rsidRPr="00B71680">
        <w:rPr>
          <w:rFonts w:ascii="바탕체" w:hAnsi="바탕체" w:hint="eastAsia"/>
        </w:rPr>
        <w:t xml:space="preserve">운영가동률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0760BD" w:rsidRPr="000760BD">
          <w:rPr>
            <w:rFonts w:hint="eastAsia"/>
          </w:rPr>
          <w:t xml:space="preserve"> </w:t>
        </w:r>
        <w:r w:rsidR="00B71680">
          <w:rPr>
            <w:rStyle w:val="ae"/>
            <w:rFonts w:hint="eastAsia"/>
            <w:noProof/>
          </w:rPr>
          <w:t>운영가동률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B71680" w:rsidRPr="00B71680">
          <w:rPr>
            <w:rStyle w:val="ae"/>
            <w:rFonts w:ascii="GulimChe" w:hAnsi="GulimChe" w:cs="GulimChe"/>
            <w:noProof/>
          </w:rPr>
          <w:t>m_opsmr_sp_prod_rate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760BD" w:rsidRDefault="00B71680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>운영가동률</w:t>
      </w:r>
    </w:p>
    <w:p w:rsidR="005C1ABD" w:rsidRPr="005E0F97" w:rsidRDefault="00711F9A" w:rsidP="00275901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운영가동률 가동율</w:t>
      </w:r>
      <w:proofErr w:type="gramStart"/>
      <w:r>
        <w:rPr>
          <w:rFonts w:ascii="바탕" w:eastAsia="바탕" w:hAnsi="바탕" w:cs="Courier New" w:hint="eastAsia"/>
        </w:rPr>
        <w:t>,운영법인등록</w:t>
      </w:r>
      <w:proofErr w:type="gramEnd"/>
      <w:r>
        <w:rPr>
          <w:rFonts w:ascii="바탕" w:eastAsia="바탕" w:hAnsi="바탕" w:cs="Courier New" w:hint="eastAsia"/>
        </w:rPr>
        <w:t>, 운영</w:t>
      </w:r>
      <w:r w:rsidR="000E6453">
        <w:rPr>
          <w:rFonts w:ascii="바탕" w:eastAsia="바탕" w:hAnsi="바탕" w:cs="Courier New" w:hint="eastAsia"/>
        </w:rPr>
        <w:t>CAPA 등을 조회한다.</w:t>
      </w:r>
    </w:p>
    <w:p w:rsidR="005A1052" w:rsidRPr="00275901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2E5DD0">
      <w:pPr>
        <w:pStyle w:val="1"/>
      </w:pPr>
      <w:r>
        <w:rPr>
          <w:rFonts w:hint="eastAsia"/>
        </w:rPr>
        <w:lastRenderedPageBreak/>
        <w:t>운영가동률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0E6453" w:rsidRPr="000E6453">
        <w:t xml:space="preserve"> </w:t>
      </w:r>
      <w:proofErr w:type="gramStart"/>
      <w:r w:rsidR="002E5DD0" w:rsidRPr="002E5DD0">
        <w:rPr>
          <w:rFonts w:ascii="GulimChe" w:hAnsi="GulimChe" w:cs="GulimChe"/>
          <w:color w:val="000000"/>
        </w:rPr>
        <w:t>m_opsmr_sp_prod_rate</w:t>
      </w:r>
      <w:proofErr w:type="gramEnd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2E5DD0" w:rsidP="000E6453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운영가동률 가동률, 운영법인등록, 운영CAPA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2E5DD0" w:rsidRPr="002E5DD0">
              <w:rPr>
                <w:rFonts w:ascii="GulimChe" w:hAnsi="GulimChe" w:cs="GulimChe"/>
                <w:color w:val="000000"/>
              </w:rPr>
              <w:t>m_opsmr_sp_prod_rate</w:t>
            </w:r>
            <w:r w:rsidR="002E5DD0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846556" w:rsidRDefault="00846556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 xml:space="preserve">호출쿼리 </w:t>
            </w:r>
            <w:r w:rsidR="005D1617">
              <w:rPr>
                <w:rFonts w:ascii="바탕체" w:hAnsi="바탕체" w:cs="Courier New" w:hint="eastAsia"/>
                <w:sz w:val="18"/>
                <w:szCs w:val="18"/>
              </w:rPr>
              <w:t>처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음에 기준/운영 구분이 의미가 없음.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기준 및 운영을 다 사용하기 때문에 내부에 쓰는 의미가 없음.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엑셀 편의를 위해 파라미터 남겨둠.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2E5DD0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2E5DD0">
              <w:rPr>
                <w:rFonts w:asciiTheme="minorHAnsi" w:eastAsiaTheme="minorHAnsi" w:hAnsiTheme="minorHAnsi" w:cs="Courier New"/>
                <w:b/>
                <w:color w:val="FF0000"/>
              </w:rPr>
              <w:t>m_opsmr_sp_prod_rate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ALTER PROCEDURE [dbo].[m_opsmr_sp_prod_rate]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(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@opsmr_type    VARCHAR(5)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,@start_yyyymm  VARCHAR(6)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,@base_yyyymm   VARCHAR(6)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)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AS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 xml:space="preserve">1. </w:t>
            </w:r>
            <w:r w:rsidRPr="002E5DD0">
              <w:rPr>
                <w:rFonts w:ascii="GulimChe" w:hAnsi="GulimChe" w:cs="GulimChe" w:hint="eastAsia"/>
              </w:rPr>
              <w:t>프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로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젝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2E5DD0">
              <w:rPr>
                <w:rFonts w:ascii="GulimChe" w:hAnsi="GulimChe" w:cs="GulimChe" w:hint="eastAsia"/>
              </w:rPr>
              <w:t>트</w:t>
            </w:r>
            <w:r w:rsidRPr="002E5DD0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M_OPSMR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 xml:space="preserve">2. </w:t>
            </w:r>
            <w:r w:rsidRPr="002E5DD0">
              <w:rPr>
                <w:rFonts w:ascii="GulimChe" w:hAnsi="GulimChe" w:cs="GulimChe" w:hint="eastAsia"/>
              </w:rPr>
              <w:t>프로그램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2E5DD0">
              <w:rPr>
                <w:rFonts w:ascii="GulimChe" w:hAnsi="GulimChe" w:cs="GulimChe" w:hint="eastAsia"/>
              </w:rPr>
              <w:t>ID :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m_opsmr_sp_prod_rate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 xml:space="preserve">3. </w:t>
            </w:r>
            <w:r w:rsidRPr="002E5DD0">
              <w:rPr>
                <w:rFonts w:ascii="GulimChe" w:hAnsi="GulimChe" w:cs="GulimChe" w:hint="eastAsia"/>
              </w:rPr>
              <w:t>기</w:t>
            </w:r>
            <w:r w:rsidRPr="002E5DD0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2E5DD0">
              <w:rPr>
                <w:rFonts w:ascii="GulimChe" w:hAnsi="GulimChe" w:cs="GulimChe" w:hint="eastAsia"/>
              </w:rPr>
              <w:t>능</w:t>
            </w:r>
            <w:r w:rsidRPr="002E5DD0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DB2 </w:t>
            </w:r>
            <w:r w:rsidRPr="002E5DD0">
              <w:rPr>
                <w:rFonts w:ascii="GulimChe" w:hAnsi="GulimChe" w:cs="GulimChe" w:hint="eastAsia"/>
              </w:rPr>
              <w:t>기준가동률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및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운영가동률을</w:t>
            </w:r>
            <w:r w:rsidRPr="002E5DD0">
              <w:rPr>
                <w:rFonts w:ascii="GulimChe" w:hAnsi="GulimChe" w:cs="GulimChe" w:hint="eastAsia"/>
              </w:rPr>
              <w:t xml:space="preserve"> m_opsmr_sp_prod_rate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</w:t>
            </w:r>
            <w:proofErr w:type="gramStart"/>
            <w:r w:rsidRPr="002E5DD0">
              <w:rPr>
                <w:rFonts w:ascii="GulimChe" w:hAnsi="GulimChe" w:cs="GulimChe" w:hint="eastAsia"/>
              </w:rPr>
              <w:t>-   EXEC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m_opsmr_sp_prod_rate 'STD', '201602'  -- </w:t>
            </w:r>
            <w:r w:rsidRPr="002E5DD0">
              <w:rPr>
                <w:rFonts w:ascii="GulimChe" w:hAnsi="GulimChe" w:cs="GulimChe" w:hint="eastAsia"/>
              </w:rPr>
              <w:t>기준가동율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</w:t>
            </w:r>
            <w:proofErr w:type="gramStart"/>
            <w:r w:rsidRPr="002E5DD0">
              <w:rPr>
                <w:rFonts w:ascii="GulimChe" w:hAnsi="GulimChe" w:cs="GulimChe" w:hint="eastAsia"/>
              </w:rPr>
              <w:t>-   EXEC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m_opsmr_sp_prod_rate 'PROD', '201602' -- </w:t>
            </w:r>
            <w:r w:rsidRPr="002E5DD0">
              <w:rPr>
                <w:rFonts w:ascii="GulimChe" w:hAnsi="GulimChe" w:cs="GulimChe" w:hint="eastAsia"/>
              </w:rPr>
              <w:t>운영가동율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 xml:space="preserve">4. </w:t>
            </w:r>
            <w:r w:rsidRPr="002E5DD0">
              <w:rPr>
                <w:rFonts w:ascii="GulimChe" w:hAnsi="GulimChe" w:cs="GulimChe" w:hint="eastAsia"/>
              </w:rPr>
              <w:t>관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련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화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2E5DD0">
              <w:rPr>
                <w:rFonts w:ascii="GulimChe" w:hAnsi="GulimChe" w:cs="GulimChe" w:hint="eastAsia"/>
              </w:rPr>
              <w:t>면</w:t>
            </w:r>
            <w:r w:rsidRPr="002E5DD0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2E5DD0">
              <w:rPr>
                <w:rFonts w:ascii="GulimChe" w:hAnsi="GulimChe" w:cs="GulimChe" w:hint="eastAsia"/>
              </w:rPr>
              <w:t>버전</w:t>
            </w:r>
            <w:r w:rsidRPr="002E5DD0">
              <w:rPr>
                <w:rFonts w:ascii="GulimChe" w:hAnsi="GulimChe" w:cs="GulimChe" w:hint="eastAsia"/>
              </w:rPr>
              <w:t xml:space="preserve">  </w:t>
            </w:r>
            <w:r w:rsidRPr="002E5DD0">
              <w:rPr>
                <w:rFonts w:ascii="GulimChe" w:hAnsi="GulimChe" w:cs="GulimChe" w:hint="eastAsia"/>
              </w:rPr>
              <w:t>작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성</w:t>
            </w:r>
            <w:r w:rsidRPr="002E5DD0">
              <w:rPr>
                <w:rFonts w:ascii="GulimChe" w:hAnsi="GulimChe" w:cs="GulimChe" w:hint="eastAsia"/>
              </w:rPr>
              <w:t xml:space="preserve"> </w:t>
            </w:r>
            <w:r w:rsidRPr="002E5DD0">
              <w:rPr>
                <w:rFonts w:ascii="GulimChe" w:hAnsi="GulimChe" w:cs="GulimChe" w:hint="eastAsia"/>
              </w:rPr>
              <w:t>자</w:t>
            </w:r>
            <w:r w:rsidRPr="002E5DD0">
              <w:rPr>
                <w:rFonts w:ascii="GulimChe" w:hAnsi="GulimChe" w:cs="GulimChe" w:hint="eastAsia"/>
              </w:rPr>
              <w:t xml:space="preserve">   </w:t>
            </w:r>
            <w:r w:rsidRPr="002E5DD0">
              <w:rPr>
                <w:rFonts w:ascii="GulimChe" w:hAnsi="GulimChe" w:cs="GulimChe" w:hint="eastAsia"/>
              </w:rPr>
              <w:t>일</w:t>
            </w:r>
            <w:r w:rsidRPr="002E5DD0">
              <w:rPr>
                <w:rFonts w:ascii="GulimChe" w:hAnsi="GulimChe" w:cs="GulimChe" w:hint="eastAsia"/>
              </w:rPr>
              <w:t xml:space="preserve">      </w:t>
            </w:r>
            <w:r w:rsidRPr="002E5DD0">
              <w:rPr>
                <w:rFonts w:ascii="GulimChe" w:hAnsi="GulimChe" w:cs="GulimChe" w:hint="eastAsia"/>
              </w:rPr>
              <w:t>자</w:t>
            </w:r>
            <w:r w:rsidRPr="002E5DD0">
              <w:rPr>
                <w:rFonts w:ascii="GulimChe" w:hAnsi="GulimChe" w:cs="GulimChe" w:hint="eastAsia"/>
              </w:rPr>
              <w:t xml:space="preserve">    </w:t>
            </w:r>
            <w:r w:rsidRPr="002E5DD0">
              <w:rPr>
                <w:rFonts w:ascii="GulimChe" w:hAnsi="GulimChe" w:cs="GulimChe" w:hint="eastAsia"/>
              </w:rPr>
              <w:t>내</w:t>
            </w:r>
            <w:r w:rsidRPr="002E5DD0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2E5DD0">
              <w:rPr>
                <w:rFonts w:ascii="GulimChe" w:hAnsi="GulimChe" w:cs="GulimChe" w:hint="eastAsia"/>
              </w:rPr>
              <w:t>용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2E5DD0">
              <w:rPr>
                <w:rFonts w:ascii="GulimChe" w:hAnsi="GulimChe" w:cs="GulimChe" w:hint="eastAsia"/>
              </w:rPr>
              <w:t xml:space="preserve">2016.04.05  </w:t>
            </w:r>
            <w:r w:rsidRPr="002E5DD0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DECLARE @vc_post_3      AS VARCHAR(6);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SET NOCOUNT ON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SET @vc_post_3     = CONVERT(VARCHAR(6), DATEADD(m</w:t>
            </w:r>
            <w:proofErr w:type="gramStart"/>
            <w:r w:rsidRPr="002E5DD0">
              <w:rPr>
                <w:rFonts w:ascii="GulimChe" w:hAnsi="GulimChe" w:cs="GulimChe" w:hint="eastAsia"/>
              </w:rPr>
              <w:t>,   3</w:t>
            </w:r>
            <w:proofErr w:type="gramEnd"/>
            <w:r w:rsidRPr="002E5DD0">
              <w:rPr>
                <w:rFonts w:ascii="GulimChe" w:hAnsi="GulimChe" w:cs="GulimChe" w:hint="eastAsia"/>
              </w:rPr>
              <w:t>, CONVERT(DATETIME,@base_yyyymm + '01')), 112);    -- 3</w:t>
            </w:r>
            <w:r w:rsidRPr="002E5DD0">
              <w:rPr>
                <w:rFonts w:ascii="GulimChe" w:hAnsi="GulimChe" w:cs="GulimChe" w:hint="eastAsia"/>
              </w:rPr>
              <w:t>개월후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BEGIN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-- 01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기준</w:t>
            </w:r>
            <w:r w:rsidRPr="002E5DD0">
              <w:rPr>
                <w:rFonts w:ascii="GulimChe" w:hAnsi="GulimChe" w:cs="GulimChe" w:hint="eastAsia"/>
              </w:rPr>
              <w:t>CAPA</w:t>
            </w:r>
            <w:proofErr w:type="gramEnd"/>
            <w:r w:rsidRPr="002E5DD0">
              <w:rPr>
                <w:rFonts w:ascii="GulimChe" w:hAnsi="GulimChe" w:cs="GulimChe" w:hint="eastAsia"/>
              </w:rPr>
              <w:tab/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'01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기준</w:t>
            </w:r>
            <w:r w:rsidRPr="002E5DD0">
              <w:rPr>
                <w:rFonts w:ascii="GulimChe" w:hAnsi="GulimChe" w:cs="GulimChe" w:hint="eastAsia"/>
              </w:rPr>
              <w:t>CAPA'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,SUM(a.production_capa)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WHERE  a.opsmr_type = 'STD'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-- 02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운영법인등록</w:t>
            </w:r>
            <w:proofErr w:type="gramEnd"/>
            <w:r w:rsidRPr="002E5DD0">
              <w:rPr>
                <w:rFonts w:ascii="GulimChe" w:hAnsi="GulimChe" w:cs="GulimChe" w:hint="eastAsia"/>
              </w:rPr>
              <w:tab/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'02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운영법인등록</w:t>
            </w:r>
            <w:r w:rsidRPr="002E5DD0">
              <w:rPr>
                <w:rFonts w:ascii="GulimChe" w:hAnsi="GulimChe" w:cs="GulimChe" w:hint="eastAsia"/>
              </w:rPr>
              <w:t>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,SUM(a.actual_production_capa)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WHERE  a.opsmr_type = 'PROD'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lastRenderedPageBreak/>
              <w:t>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-- 03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</w:t>
            </w:r>
            <w:r w:rsidRPr="002E5DD0">
              <w:rPr>
                <w:rFonts w:ascii="GulimChe" w:hAnsi="GulimChe" w:cs="GulimChe" w:hint="eastAsia"/>
              </w:rPr>
              <w:t>CAPA</w:t>
            </w:r>
            <w:proofErr w:type="gramEnd"/>
            <w:r w:rsidRPr="002E5DD0">
              <w:rPr>
                <w:rFonts w:ascii="GulimChe" w:hAnsi="GulimChe" w:cs="GulimChe" w:hint="eastAsia"/>
              </w:rPr>
              <w:tab/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'03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</w:t>
            </w:r>
            <w:r w:rsidRPr="002E5DD0">
              <w:rPr>
                <w:rFonts w:ascii="GulimChe" w:hAnsi="GulimChe" w:cs="GulimChe" w:hint="eastAsia"/>
              </w:rPr>
              <w:t>CAPA'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,SUM(a.actual_production_capa)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WHERE  a.opsmr_type = 'PROD'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-- 04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생산실적</w:t>
            </w:r>
            <w:proofErr w:type="gramEnd"/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'04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생산실적</w:t>
            </w:r>
            <w:r w:rsidRPr="002E5DD0">
              <w:rPr>
                <w:rFonts w:ascii="GulimChe" w:hAnsi="GulimChe" w:cs="GulimChe" w:hint="eastAsia"/>
              </w:rPr>
              <w:t>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,SUM(a.production_quantity)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WHERE  a.opsmr_type = 'STD'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lastRenderedPageBreak/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-- 05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'05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가동률</w:t>
            </w:r>
            <w:r w:rsidRPr="002E5DD0">
              <w:rPr>
                <w:rFonts w:ascii="GulimChe" w:hAnsi="GulimChe" w:cs="GulimChe" w:hint="eastAsia"/>
              </w:rPr>
              <w:t>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,CASE WHEN ISNULL(SUM(a.production_capa),0) = 0 THEN 0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      ELSE SUM(a.production_quantity)/SUM(a.production_capa) END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WHERE  a.opsmr_type = 'STD'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-- 06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운영가동률</w:t>
            </w:r>
            <w:proofErr w:type="gramEnd"/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2E5DD0">
              <w:rPr>
                <w:rFonts w:ascii="GulimChe" w:hAnsi="GulimChe" w:cs="GulimChe" w:hint="eastAsia"/>
              </w:rPr>
              <w:t>SELECT '06</w:t>
            </w:r>
            <w:proofErr w:type="gramStart"/>
            <w:r w:rsidRPr="002E5DD0">
              <w:rPr>
                <w:rFonts w:ascii="GulimChe" w:hAnsi="GulimChe" w:cs="GulimChe" w:hint="eastAsia"/>
              </w:rPr>
              <w:t>.</w:t>
            </w:r>
            <w:r w:rsidRPr="002E5DD0">
              <w:rPr>
                <w:rFonts w:ascii="GulimChe" w:hAnsi="GulimChe" w:cs="GulimChe" w:hint="eastAsia"/>
              </w:rPr>
              <w:t>운영가동률</w:t>
            </w:r>
            <w:r w:rsidRPr="002E5DD0">
              <w:rPr>
                <w:rFonts w:ascii="GulimChe" w:hAnsi="GulimChe" w:cs="GulimChe" w:hint="eastAsia"/>
              </w:rPr>
              <w:t>'</w:t>
            </w:r>
            <w:proofErr w:type="gramEnd"/>
            <w:r w:rsidRPr="002E5DD0">
              <w:rPr>
                <w:rFonts w:ascii="GulimChe" w:hAnsi="GulimChe" w:cs="GulimChe" w:hint="eastAsia"/>
              </w:rPr>
              <w:t xml:space="preserve"> AS cat_cd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,a.prod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,a.sub 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,MIN(a.sub_enm)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,MIN(a.sub_knm)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,MIN(a.prod_enm)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,MIN(a.prod_knm)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,CASE WHEN ISNULL(SUM(a.val2),0) = 0 THEN 0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ab/>
              <w:t xml:space="preserve">          ELSE SUM(a.val1)/SUM(a.val2) END AS val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FROM  (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SELECT 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,SUM(a.production_quantity) AS val1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,0 AS val2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WHERE  a.opsmr_type = 'STD'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lastRenderedPageBreak/>
              <w:t xml:space="preserve">       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UNION ALL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SELECT prod.display_name AS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,sub.display_name AS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,MIN(sub.display_enm) as sub_enm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,MIN(sub.display_knm) as sub_knm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,0 AS val1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</w:t>
            </w:r>
            <w:r w:rsidRPr="002E5DD0">
              <w:rPr>
                <w:rFonts w:ascii="GulimChe" w:hAnsi="GulimChe" w:cs="GulimChe"/>
              </w:rPr>
              <w:tab/>
              <w:t xml:space="preserve">    ,SUM(a.actual_production_capa) AS val2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,m_opsmr_tb_op_rate_sub_mst(nolock) 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WHERE  a.opsmr_type = 'PROD'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a.kpi_period_code between @start_yyyymm and @vc_post_3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a.factory_region1 = sub.mapping_code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sub.use_flag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AND    prod.use_flag = 'Y'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GROUP BY prod.display_name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</w:t>
            </w:r>
            <w:r w:rsidRPr="002E5DD0">
              <w:rPr>
                <w:rFonts w:ascii="GulimChe" w:hAnsi="GulimChe" w:cs="GulimChe"/>
              </w:rPr>
              <w:tab/>
              <w:t xml:space="preserve">    ,sub.display_name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 </w:t>
            </w:r>
            <w:r w:rsidRPr="002E5DD0">
              <w:rPr>
                <w:rFonts w:ascii="GulimChe" w:hAnsi="GulimChe" w:cs="GulimChe"/>
              </w:rPr>
              <w:tab/>
              <w:t xml:space="preserve">    ,a.kpi_period_code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) A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GROUP BY a.prod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,a.sub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 xml:space="preserve">        ,a.kpi_period_code     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;</w:t>
            </w:r>
          </w:p>
          <w:p w:rsidR="002E5DD0" w:rsidRPr="002E5DD0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2E5DD0" w:rsidP="002E5DD0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E5DD0">
              <w:rPr>
                <w:rFonts w:ascii="GulimChe" w:hAnsi="GulimChe" w:cs="GulimChe"/>
              </w:rPr>
              <w:t>END</w:t>
            </w:r>
            <w:r w:rsidR="000E336C" w:rsidRPr="000E336C">
              <w:rPr>
                <w:rFonts w:ascii="GulimChe" w:hAnsi="GulimChe" w:cs="GulimChe"/>
              </w:rPr>
              <w:t>;</w:t>
            </w:r>
            <w:r w:rsidR="000E336C" w:rsidRPr="00F66FE3">
              <w:rPr>
                <w:rFonts w:ascii="GulimChe" w:hAnsi="GulimChe" w:cs="GulimChe"/>
              </w:rPr>
              <w:t xml:space="preserve"> 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A3E" w:rsidRDefault="00075A3E">
      <w:r>
        <w:separator/>
      </w:r>
    </w:p>
  </w:endnote>
  <w:endnote w:type="continuationSeparator" w:id="0">
    <w:p w:rsidR="00075A3E" w:rsidRDefault="00075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5D1617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A3E" w:rsidRDefault="00075A3E">
      <w:r>
        <w:separator/>
      </w:r>
    </w:p>
  </w:footnote>
  <w:footnote w:type="continuationSeparator" w:id="0">
    <w:p w:rsidR="00075A3E" w:rsidRDefault="00075A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5A3E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7A2D8-6764-4760-AAF3-768F2F63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16</TotalTime>
  <Pages>10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9358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5</cp:revision>
  <cp:lastPrinted>2004-03-03T09:26:00Z</cp:lastPrinted>
  <dcterms:created xsi:type="dcterms:W3CDTF">2016-05-03T00:15:00Z</dcterms:created>
  <dcterms:modified xsi:type="dcterms:W3CDTF">2016-05-03T00:31:00Z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