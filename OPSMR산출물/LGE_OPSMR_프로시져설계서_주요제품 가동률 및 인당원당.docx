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70560D">
      <w:pPr>
        <w:pStyle w:val="ProjectName"/>
        <w:rPr>
          <w:rFonts w:ascii="바탕체" w:hAnsi="바탕체"/>
        </w:rPr>
      </w:pPr>
      <w:r w:rsidRPr="0070560D">
        <w:rPr>
          <w:rFonts w:ascii="바탕체" w:hAnsi="바탕체" w:hint="eastAsia"/>
        </w:rPr>
        <w:t>주요제품 가동률 및 인당원당</w:t>
      </w:r>
      <w:r w:rsidR="00CD3CA6" w:rsidRPr="00CD3CA6">
        <w:rPr>
          <w:rFonts w:ascii="바탕체" w:hAnsi="바탕체" w:hint="eastAsia"/>
        </w:rPr>
        <w:t xml:space="preserve">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0560D" w:rsidRPr="0070560D">
          <w:rPr>
            <w:rFonts w:ascii="바탕체" w:hAnsi="바탕체" w:hint="eastAsia"/>
          </w:rPr>
          <w:t>주요제품 가동률 및 인당원당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0560D" w:rsidRPr="0070560D">
          <w:rPr>
            <w:rStyle w:val="ae"/>
            <w:rFonts w:ascii="GulimChe" w:hAnsi="GulimChe" w:cs="GulimChe"/>
            <w:noProof/>
          </w:rPr>
          <w:t>m_opsmr_sp_major_hr_01</w:t>
        </w:r>
        <w:r w:rsidR="0070560D">
          <w:rPr>
            <w:rStyle w:val="ae"/>
            <w:rFonts w:ascii="GulimChe" w:hAnsi="GulimChe" w:cs="GulimChe" w:hint="eastAsia"/>
            <w:noProof/>
          </w:rPr>
          <w:t>~04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8698C" w:rsidRPr="0008698C" w:rsidRDefault="0070560D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70560D">
        <w:rPr>
          <w:rFonts w:ascii="바탕체" w:hAnsi="바탕체" w:hint="eastAsia"/>
        </w:rPr>
        <w:t>주요제품 가동률 및 인당원당</w:t>
      </w:r>
    </w:p>
    <w:p w:rsidR="003234A8" w:rsidRDefault="0070560D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70560D">
        <w:rPr>
          <w:rFonts w:ascii="바탕체" w:hAnsi="바탕체" w:hint="eastAsia"/>
        </w:rPr>
        <w:t>주요제품 가동률 및 인당원당</w:t>
      </w:r>
      <w:r w:rsidRPr="00CD3CA6">
        <w:rPr>
          <w:rFonts w:ascii="바탕체" w:hAnsi="바탕체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401C35">
      <w:r>
        <w:rPr>
          <w:rFonts w:hint="eastAsia"/>
        </w:rPr>
        <w:t>가동율</w:t>
      </w:r>
      <w:r>
        <w:rPr>
          <w:rFonts w:hint="eastAsia"/>
        </w:rPr>
        <w:t xml:space="preserve"> COPY </w:t>
      </w:r>
      <w:r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  <w:r w:rsidR="00500CE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mso-position-horizontal-relative:text;mso-position-vertical-relative:text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  <w:proofErr w:type="gramStart"/>
      <w:r w:rsidR="0070560D">
        <w:rPr>
          <w:rFonts w:hint="eastAsia"/>
        </w:rPr>
        <w:t xml:space="preserve">            </w:t>
      </w:r>
      <w:r w:rsidR="0070560D">
        <w:rPr>
          <w:rFonts w:hint="eastAsia"/>
        </w:rPr>
        <w:t>인당</w:t>
      </w:r>
      <w:proofErr w:type="gramEnd"/>
      <w:r w:rsidR="0070560D">
        <w:rPr>
          <w:rFonts w:hint="eastAsia"/>
        </w:rPr>
        <w:t>/</w:t>
      </w:r>
      <w:r w:rsidR="0070560D">
        <w:rPr>
          <w:rFonts w:hint="eastAsia"/>
        </w:rPr>
        <w:t>원당</w:t>
      </w:r>
    </w:p>
    <w:p w:rsidR="00081A1D" w:rsidRDefault="0070560D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29" type="#_x0000_t114" style="position:absolute;margin-left:197.25pt;margin-top:5.95pt;width:1in;height:48pt;z-index:251673600">
            <v:textbox>
              <w:txbxContent>
                <w:p w:rsidR="0070560D" w:rsidRDefault="0070560D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  <w:r w:rsidR="00500CEB">
        <w:rPr>
          <w:noProof/>
        </w:rPr>
        <w:pict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70560D">
      <w:r>
        <w:rPr>
          <w:noProof/>
        </w:rPr>
        <w:pict>
          <v:shape id="_x0000_s2330" type="#_x0000_t34" style="position:absolute;margin-left:162pt;margin-top:72.3pt;width:170.8pt;height:29.3pt;rotation:90;flip:x;z-index:251674624" o:connectortype="elbow" adj=",241323,-38540">
            <v:stroke endarrow="block"/>
          </v:shape>
        </w:pict>
      </w:r>
      <w:r w:rsidR="00500CEB"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70560D" w:rsidP="005A1052">
      <w:r>
        <w:rPr>
          <w:rFonts w:hint="eastAsia"/>
          <w:noProof/>
        </w:rPr>
        <w:pict>
          <v:shape id="_x0000_s2331" type="#_x0000_t22" style="position:absolute;margin-left:433.95pt;margin-top:-.4pt;width:60pt;height:36pt;z-index:251675648;v-text-anchor:middle" filled="f" fillcolor="#0c9">
            <v:textbox>
              <w:txbxContent>
                <w:p w:rsidR="0070560D" w:rsidRDefault="0070560D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70560D" w:rsidP="005A1052">
      <w:r>
        <w:rPr>
          <w:noProof/>
        </w:rPr>
        <w:pict>
          <v:shape id="_x0000_s2333" type="#_x0000_t202" style="position:absolute;margin-left:388.05pt;margin-top:1.1pt;width:140.95pt;height:53.3pt;z-index:251677696;v-text-anchor:top-baseline" filled="f" fillcolor="#0c9" stroked="f">
            <v:textbox style="mso-next-textbox:#_x0000_s2333">
              <w:txbxContent>
                <w:p w:rsidR="0070560D" w:rsidRDefault="0070560D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한국 키친패키지만 라인별로 적재한다.</w:t>
                  </w:r>
                </w:p>
                <w:p w:rsidR="0070560D" w:rsidRPr="00BD4956" w:rsidRDefault="0070560D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332" type="#_x0000_t34" style="position:absolute;margin-left:299.25pt;margin-top:1.1pt;width:162.2pt;height:55.3pt;rotation:180;flip:y;z-index:251676672" o:connectortype="elbow" adj=",186061,-71039">
            <v:stroke endarrow="block"/>
          </v:shape>
        </w:pict>
      </w:r>
    </w:p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140.95pt;height:53.3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>
      <w:pPr>
        <w:rPr>
          <w:rFonts w:hint="eastAsia"/>
        </w:rPr>
      </w:pPr>
    </w:p>
    <w:p w:rsidR="0070560D" w:rsidRDefault="0070560D" w:rsidP="005A1052"/>
    <w:p w:rsidR="00081A1D" w:rsidRDefault="0070560D">
      <w:pPr>
        <w:pStyle w:val="1"/>
      </w:pPr>
      <w:r w:rsidRPr="0070560D">
        <w:rPr>
          <w:rFonts w:ascii="바탕체" w:hAnsi="바탕체" w:hint="eastAsia"/>
        </w:rPr>
        <w:lastRenderedPageBreak/>
        <w:t>주요제품 가동률 및 인당원당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</w:t>
      </w:r>
      <w:proofErr w:type="gramEnd"/>
      <w:r w:rsidR="00944A24" w:rsidRPr="00944A24">
        <w:rPr>
          <w:rFonts w:ascii="GulimChe" w:hAnsi="GulimChe" w:cs="GulimChe"/>
          <w:color w:val="000000"/>
        </w:rPr>
        <w:t>_opsmr_sp_</w:t>
      </w:r>
      <w:r w:rsidR="000615B8">
        <w:rPr>
          <w:rFonts w:ascii="GulimChe" w:hAnsi="GulimChe" w:cs="GulimChe" w:hint="eastAsia"/>
          <w:color w:val="000000"/>
        </w:rPr>
        <w:t>subsidiary</w:t>
      </w:r>
      <w:r w:rsidR="00A07565">
        <w:rPr>
          <w:rFonts w:ascii="GulimChe" w:hAnsi="GulimChe" w:cs="GulimChe" w:hint="eastAsia"/>
          <w:color w:val="000000"/>
        </w:rPr>
        <w:t>_rate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70560D" w:rsidP="00A16CDE">
            <w:pPr>
              <w:rPr>
                <w:rFonts w:ascii="굴림체" w:hAnsi="굴림체"/>
              </w:rPr>
            </w:pPr>
            <w:r w:rsidRPr="0070560D">
              <w:rPr>
                <w:rFonts w:ascii="바탕체" w:hAnsi="바탕체" w:hint="eastAsia"/>
              </w:rPr>
              <w:t>주요제품 가동률 및 인당원당</w:t>
            </w:r>
            <w:r w:rsidRPr="00CD3CA6">
              <w:rPr>
                <w:rFonts w:ascii="바탕체" w:hAnsi="바탕체" w:hint="eastAsia"/>
              </w:rPr>
              <w:t xml:space="preserve"> 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70560D" w:rsidRPr="0070560D">
              <w:rPr>
                <w:rFonts w:ascii="GulimChe" w:hAnsi="GulimChe" w:cs="GulimChe"/>
                <w:color w:val="000000"/>
              </w:rPr>
              <w:t>m_opsmr_sp_major_hr_01</w:t>
            </w:r>
            <w:r w:rsidR="0070560D">
              <w:rPr>
                <w:rFonts w:ascii="GulimChe" w:hAnsi="GulimChe" w:cs="GulimChe" w:hint="eastAsia"/>
                <w:color w:val="000000"/>
              </w:rPr>
              <w:t>,03</w:t>
            </w:r>
            <w:proofErr w:type="gramStart"/>
            <w:r w:rsidR="0070560D">
              <w:rPr>
                <w:rFonts w:ascii="GulimChe" w:hAnsi="GulimChe" w:cs="GulimChe" w:hint="eastAsia"/>
                <w:color w:val="000000"/>
              </w:rPr>
              <w:t>,04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</w:t>
            </w:r>
            <w:proofErr w:type="gramEnd"/>
            <w:r w:rsidR="008D52D9">
              <w:rPr>
                <w:rFonts w:ascii="바탕" w:eastAsia="바탕" w:hAnsi="바탕" w:cs="Courier New" w:hint="eastAsia"/>
              </w:rPr>
              <w:t xml:space="preserve">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70560D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F66FE3" w:rsidRDefault="0070560D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t xml:space="preserve"> </w:t>
            </w:r>
            <w:r w:rsidRPr="0070560D">
              <w:rPr>
                <w:rFonts w:asciiTheme="minorHAnsi" w:eastAsiaTheme="minorHAnsi" w:hAnsiTheme="minorHAnsi" w:cs="Courier New"/>
                <w:b/>
                <w:color w:val="FF0000"/>
              </w:rPr>
              <w:t>m_opsmr_sp_major_hr_01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ALTER PROCEDURE [dbo].[m_opsmr_sp_major_hr_01]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@opsmr_type    VARCHAR(5)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,@base_yyyymm   VARCHAR(6)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AS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1. </w:t>
            </w:r>
            <w:r w:rsidRPr="0070560D">
              <w:rPr>
                <w:rFonts w:ascii="GulimChe" w:hAnsi="GulimChe" w:cs="GulimChe" w:hint="eastAsia"/>
              </w:rPr>
              <w:t>프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로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젝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트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2. </w:t>
            </w:r>
            <w:r w:rsidRPr="0070560D">
              <w:rPr>
                <w:rFonts w:ascii="GulimChe" w:hAnsi="GulimChe" w:cs="GulimChe" w:hint="eastAsia"/>
              </w:rPr>
              <w:t>프로그램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ID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m_opsmr_sp_major_hr_01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3. </w:t>
            </w:r>
            <w:r w:rsidRPr="0070560D">
              <w:rPr>
                <w:rFonts w:ascii="GulimChe" w:hAnsi="GulimChe" w:cs="GulimChe" w:hint="eastAsia"/>
              </w:rPr>
              <w:t>기</w:t>
            </w:r>
            <w:r w:rsidRPr="0070560D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70560D">
              <w:rPr>
                <w:rFonts w:ascii="GulimChe" w:hAnsi="GulimChe" w:cs="GulimChe" w:hint="eastAsia"/>
              </w:rPr>
              <w:t>능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DB2 </w:t>
            </w:r>
            <w:r w:rsidRPr="0070560D">
              <w:rPr>
                <w:rFonts w:ascii="GulimChe" w:hAnsi="GulimChe" w:cs="GulimChe" w:hint="eastAsia"/>
              </w:rPr>
              <w:t>기준가동률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및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운영가동률을</w:t>
            </w:r>
            <w:r w:rsidRPr="0070560D">
              <w:rPr>
                <w:rFonts w:ascii="GulimChe" w:hAnsi="GulimChe" w:cs="GulimChe" w:hint="eastAsia"/>
              </w:rPr>
              <w:t xml:space="preserve"> m_opsmr_sp_major_hr_01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EXEC m_opsmr_sp_major_hr_01 'STD', '201603'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4. </w:t>
            </w:r>
            <w:r w:rsidRPr="0070560D">
              <w:rPr>
                <w:rFonts w:ascii="GulimChe" w:hAnsi="GulimChe" w:cs="GulimChe" w:hint="eastAsia"/>
              </w:rPr>
              <w:t>관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련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화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면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버전</w:t>
            </w:r>
            <w:r w:rsidRPr="0070560D">
              <w:rPr>
                <w:rFonts w:ascii="GulimChe" w:hAnsi="GulimChe" w:cs="GulimChe" w:hint="eastAsia"/>
              </w:rPr>
              <w:t xml:space="preserve">    </w:t>
            </w:r>
            <w:r w:rsidRPr="0070560D">
              <w:rPr>
                <w:rFonts w:ascii="GulimChe" w:hAnsi="GulimChe" w:cs="GulimChe" w:hint="eastAsia"/>
              </w:rPr>
              <w:t>작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성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자</w:t>
            </w:r>
            <w:r w:rsidRPr="0070560D">
              <w:rPr>
                <w:rFonts w:ascii="GulimChe" w:hAnsi="GulimChe" w:cs="GulimChe" w:hint="eastAsia"/>
              </w:rPr>
              <w:t xml:space="preserve">     </w:t>
            </w:r>
            <w:r w:rsidRPr="0070560D">
              <w:rPr>
                <w:rFonts w:ascii="GulimChe" w:hAnsi="GulimChe" w:cs="GulimChe" w:hint="eastAsia"/>
              </w:rPr>
              <w:t>일</w:t>
            </w:r>
            <w:r w:rsidRPr="0070560D">
              <w:rPr>
                <w:rFonts w:ascii="GulimChe" w:hAnsi="GulimChe" w:cs="GulimChe" w:hint="eastAsia"/>
              </w:rPr>
              <w:t xml:space="preserve">        </w:t>
            </w:r>
            <w:r w:rsidRPr="0070560D">
              <w:rPr>
                <w:rFonts w:ascii="GulimChe" w:hAnsi="GulimChe" w:cs="GulimChe" w:hint="eastAsia"/>
              </w:rPr>
              <w:t>자</w:t>
            </w:r>
            <w:r w:rsidRPr="0070560D">
              <w:rPr>
                <w:rFonts w:ascii="GulimChe" w:hAnsi="GulimChe" w:cs="GulimChe" w:hint="eastAsia"/>
              </w:rPr>
              <w:t xml:space="preserve">    </w:t>
            </w:r>
            <w:r w:rsidRPr="0070560D">
              <w:rPr>
                <w:rFonts w:ascii="GulimChe" w:hAnsi="GulimChe" w:cs="GulimChe" w:hint="eastAsia"/>
              </w:rPr>
              <w:t>내</w:t>
            </w:r>
            <w:r w:rsidRPr="0070560D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70560D">
              <w:rPr>
                <w:rFonts w:ascii="GulimChe" w:hAnsi="GulimChe" w:cs="GulimChe" w:hint="eastAsia"/>
              </w:rPr>
              <w:t>용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70560D">
              <w:rPr>
                <w:rFonts w:ascii="GulimChe" w:hAnsi="GulimChe" w:cs="GulimChe" w:hint="eastAsia"/>
              </w:rPr>
              <w:t xml:space="preserve">2016.04.18  </w:t>
            </w:r>
            <w:r w:rsidRPr="0070560D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DECLARE @vc_pre_13          AS VARCHAR(6);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DECLARE @vc_py_pre_13       AS VARCHAR(6);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SET NOCOUNT ON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70560D">
              <w:rPr>
                <w:rFonts w:ascii="GulimChe" w:hAnsi="GulimChe" w:cs="GulimChe" w:hint="eastAsia"/>
              </w:rPr>
              <w:t>,-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70560D">
              <w:rPr>
                <w:rFonts w:ascii="GulimChe" w:hAnsi="GulimChe" w:cs="GulimChe" w:hint="eastAsia"/>
              </w:rPr>
              <w:t>전</w:t>
            </w:r>
            <w:r w:rsidRPr="0070560D">
              <w:rPr>
                <w:rFonts w:ascii="GulimChe" w:hAnsi="GulimChe" w:cs="GulimChe" w:hint="eastAsia"/>
              </w:rPr>
              <w:t>13</w:t>
            </w:r>
            <w:r w:rsidRPr="0070560D">
              <w:rPr>
                <w:rFonts w:ascii="GulimChe" w:hAnsi="GulimChe" w:cs="GulimChe" w:hint="eastAsia"/>
              </w:rPr>
              <w:t>월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SET @vc_py_pre_13        = CONVERT(VARCHAR(6), DATEADD(m</w:t>
            </w:r>
            <w:proofErr w:type="gramStart"/>
            <w:r w:rsidRPr="0070560D">
              <w:rPr>
                <w:rFonts w:ascii="GulimChe" w:hAnsi="GulimChe" w:cs="GulimChe" w:hint="eastAsia"/>
              </w:rPr>
              <w:t>,-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12, CONVERT(DATETIME,@vc_pre_13 + '01')), 112);    -- </w:t>
            </w:r>
            <w:r w:rsidRPr="0070560D">
              <w:rPr>
                <w:rFonts w:ascii="GulimChe" w:hAnsi="GulimChe" w:cs="GulimChe" w:hint="eastAsia"/>
              </w:rPr>
              <w:t>전</w:t>
            </w:r>
            <w:r w:rsidRPr="0070560D">
              <w:rPr>
                <w:rFonts w:ascii="GulimChe" w:hAnsi="GulimChe" w:cs="GulimChe" w:hint="eastAsia"/>
              </w:rPr>
              <w:t>13</w:t>
            </w:r>
            <w:r w:rsidRPr="0070560D">
              <w:rPr>
                <w:rFonts w:ascii="GulimChe" w:hAnsi="GulimChe" w:cs="GulimChe" w:hint="eastAsia"/>
              </w:rPr>
              <w:t>월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BEGIN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r w:rsidRPr="0070560D">
              <w:rPr>
                <w:rFonts w:ascii="GulimChe" w:hAnsi="GulimChe" w:cs="GulimChe" w:hint="eastAsia"/>
              </w:rPr>
              <w:t>'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a.kpi_period_code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SUBSTRING(a.kpi_period_code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SUM(a.production_capa)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m_opsmr_tb_op_rate(nolock)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WHERE  a.opsmr_type = @opsmr_type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a.base_yyyymm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a.factory_region1 &lt;&gt; 'LGEKR'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a.kpi_period_code not like '%TOT'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a.kpi_period_code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SUBSTRING(a.kpi_period_code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SUM(a.value)/12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,SUM(a.value)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,b.col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SUM(a.value)/12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,b.col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ELSE SUM(val1) / SUM(val2)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     WHEN MIN(b.col) = '2' THEN SUM(a.value)/12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SUM(a.value)/12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ab/>
            </w:r>
            <w:r w:rsidRPr="0070560D">
              <w:rPr>
                <w:rFonts w:ascii="GulimChe" w:hAnsi="GulimChe" w:cs="GulimChe"/>
              </w:rPr>
              <w:tab/>
              <w:t xml:space="preserve">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ELSE SUM(val1) / SUM(val2)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,a.kpi_code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lastRenderedPageBreak/>
              <w:t xml:space="preserve">-- </w:t>
            </w:r>
            <w:r w:rsidRPr="0070560D">
              <w:rPr>
                <w:rFonts w:ascii="GulimChe" w:hAnsi="GulimChe" w:cs="GulimChe" w:hint="eastAsia"/>
              </w:rPr>
              <w:t>전년대비</w:t>
            </w:r>
            <w:r w:rsidRPr="0070560D">
              <w:rPr>
                <w:rFonts w:ascii="GulimChe" w:hAnsi="GulimChe" w:cs="GulimChe" w:hint="eastAsia"/>
              </w:rPr>
              <w:t xml:space="preserve">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r w:rsidRPr="0070560D">
              <w:rPr>
                <w:rFonts w:ascii="GulimChe" w:hAnsi="GulimChe" w:cs="GulimChe" w:hint="eastAsia"/>
              </w:rPr>
              <w:t>'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,ROUND(sum(py.val1),2) - ROUND(sum(py.val2),2)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-- 01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SUM(a.production_capa)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SUM(a.production_quantity) / SUM(a.production_capa)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WHERE  a.opsmr_type = @opsmr_type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a.factory_region1 &lt;&gt; 'LGEKR'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not like '%TOT'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SUM(a.production_capa)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SUM(a.production_quantity) / SUM(a.production_capa)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WHERE  a.opsmr_type = @opsmr_type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a.factory_region1 &lt;&gt; 'LGEKR'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not like '%TOT'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py.display_name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,MIN(py.prod_knm)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,ROUND(sum(py.val1),2) - ROUND(sum(py.val2),2)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py.display_name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,ROUND(sum(py.val1),2) - ROUND(sum(py.val2),2)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py.display_name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,ROUND(sum(py.val1),2) - ROUND(sum(py.val2),2)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= @vc_pre_13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) 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py.display_name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-- </w:t>
            </w:r>
            <w:r w:rsidRPr="0070560D">
              <w:rPr>
                <w:rFonts w:ascii="GulimChe" w:hAnsi="GulimChe" w:cs="GulimChe" w:hint="eastAsia"/>
              </w:rPr>
              <w:t>전전년대비</w:t>
            </w:r>
            <w:r w:rsidRPr="0070560D">
              <w:rPr>
                <w:rFonts w:ascii="GulimChe" w:hAnsi="GulimChe" w:cs="GulimChe" w:hint="eastAsia"/>
              </w:rPr>
              <w:t xml:space="preserve">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r w:rsidRPr="0070560D">
              <w:rPr>
                <w:rFonts w:ascii="GulimChe" w:hAnsi="GulimChe" w:cs="GulimChe" w:hint="eastAsia"/>
              </w:rPr>
              <w:t>'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,ROUND(sum(ppy.val1),2) - ROUND(sum(ppy.val2),2)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-- 01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가동률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SUM(a.production_capa)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SUM(a.production_quantity) / SUM(a.production_capa)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WHERE  a.opsmr_type = @opsmr_type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a.factory_region1 &lt;&gt; 'LGEKR'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not like '%TOT'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SUM(a.production_capa)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SUM(a.production_quantity) / SUM(a.production_capa)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m_opsmr_tb_op_rate(nolock)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WHERE  a.opsmr_type = @opsmr_type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a.base_yyyymm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a.factory_region1 &lt;&gt; 'LGEKR'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a.kpi_period_code not like '%TOT'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GROUP BY ppy.display_name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명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,sum(ppy.val1) - sum(ppy.val2)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,SUM(a.value)/12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,SUM(a.value)/12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GROUP BY ppy.display_name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,sum(ppy.val1) - sum(ppy.val2)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--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,SUM(a.value)/12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ppy.display_name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ppy.display_name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,MIN(ppy.prod_enm)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,MIN(ppy.prod_knm)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</w:t>
            </w:r>
            <w:r w:rsidRPr="0070560D">
              <w:rPr>
                <w:rFonts w:ascii="GulimChe" w:hAnsi="GulimChe" w:cs="GulimChe" w:hint="eastAsia"/>
              </w:rPr>
              <w:t>전전년대비</w:t>
            </w:r>
            <w:r w:rsidRPr="0070560D">
              <w:rPr>
                <w:rFonts w:ascii="GulimChe" w:hAnsi="GulimChe" w:cs="GulimChe" w:hint="eastAsia"/>
              </w:rPr>
              <w:t>'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,sum(ppy.val1) - sum(ppy.val2)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       ,SUM(a.value)/12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ELSE SUM(val1) / SUM(val2)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a.yyyymm LIKE SUBSTRING(@vc_py_pre_13,1,4)+'%'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 xml:space="preserve">)' 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) ppy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ppy.display_name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/>
              </w:rPr>
              <w:t>END</w:t>
            </w:r>
          </w:p>
          <w:p w:rsid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70560D" w:rsidRDefault="0070560D" w:rsidP="0070560D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</w:rPr>
              <w:t>m_opsmr_sp_major_hr_0</w:t>
            </w:r>
            <w:r>
              <w:rPr>
                <w:rFonts w:asciiTheme="minorHAnsi" w:eastAsiaTheme="minorHAnsi" w:hAnsiTheme="minorHAnsi" w:cs="Courier New" w:hint="eastAsia"/>
                <w:b/>
                <w:color w:val="FF0000"/>
              </w:rPr>
              <w:t>3</w:t>
            </w:r>
          </w:p>
          <w:p w:rsid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ALTER PROCEDURE [dbo].[m_opsmr_sp_major_hr_03]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@opsmr_type    VARCHAR(5)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,@base_yyyymm   VARCHAR(6)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,@subsidiary    VARCHAR(30)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,@product       VARCHAR(30)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AS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1. </w:t>
            </w:r>
            <w:r w:rsidRPr="0070560D">
              <w:rPr>
                <w:rFonts w:ascii="GulimChe" w:hAnsi="GulimChe" w:cs="GulimChe" w:hint="eastAsia"/>
              </w:rPr>
              <w:t>프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로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젝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트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2. </w:t>
            </w:r>
            <w:r w:rsidRPr="0070560D">
              <w:rPr>
                <w:rFonts w:ascii="GulimChe" w:hAnsi="GulimChe" w:cs="GulimChe" w:hint="eastAsia"/>
              </w:rPr>
              <w:t>프로그램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ID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m_opsmr_sp_major_hr_03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3. </w:t>
            </w:r>
            <w:r w:rsidRPr="0070560D">
              <w:rPr>
                <w:rFonts w:ascii="GulimChe" w:hAnsi="GulimChe" w:cs="GulimChe" w:hint="eastAsia"/>
              </w:rPr>
              <w:t>기</w:t>
            </w:r>
            <w:r w:rsidRPr="0070560D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70560D">
              <w:rPr>
                <w:rFonts w:ascii="GulimChe" w:hAnsi="GulimChe" w:cs="GulimChe" w:hint="eastAsia"/>
              </w:rPr>
              <w:t>능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DB2 </w:t>
            </w:r>
            <w:r w:rsidRPr="0070560D">
              <w:rPr>
                <w:rFonts w:ascii="GulimChe" w:hAnsi="GulimChe" w:cs="GulimChe" w:hint="eastAsia"/>
              </w:rPr>
              <w:t>기준가동률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및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운영가동률을</w:t>
            </w:r>
            <w:r w:rsidRPr="0070560D">
              <w:rPr>
                <w:rFonts w:ascii="GulimChe" w:hAnsi="GulimChe" w:cs="GulimChe" w:hint="eastAsia"/>
              </w:rPr>
              <w:t xml:space="preserve"> m_opsmr_sp_major_hr_03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EXEC m_opsmr_sp_major_hr_03 'STD', '201603', 'LGEAT', 'RAC'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</w:t>
            </w:r>
            <w:proofErr w:type="gramStart"/>
            <w:r w:rsidRPr="0070560D">
              <w:rPr>
                <w:rFonts w:ascii="GulimChe" w:hAnsi="GulimChe" w:cs="GulimChe" w:hint="eastAsia"/>
              </w:rPr>
              <w:t>-   EXEC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m_opsmr_sp_major_hr_03 'STD', '201603',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)',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4. </w:t>
            </w:r>
            <w:r w:rsidRPr="0070560D">
              <w:rPr>
                <w:rFonts w:ascii="GulimChe" w:hAnsi="GulimChe" w:cs="GulimChe" w:hint="eastAsia"/>
              </w:rPr>
              <w:t>관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련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화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면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버전</w:t>
            </w:r>
            <w:r w:rsidRPr="0070560D">
              <w:rPr>
                <w:rFonts w:ascii="GulimChe" w:hAnsi="GulimChe" w:cs="GulimChe" w:hint="eastAsia"/>
              </w:rPr>
              <w:t xml:space="preserve">    </w:t>
            </w:r>
            <w:r w:rsidRPr="0070560D">
              <w:rPr>
                <w:rFonts w:ascii="GulimChe" w:hAnsi="GulimChe" w:cs="GulimChe" w:hint="eastAsia"/>
              </w:rPr>
              <w:t>작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성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자</w:t>
            </w:r>
            <w:r w:rsidRPr="0070560D">
              <w:rPr>
                <w:rFonts w:ascii="GulimChe" w:hAnsi="GulimChe" w:cs="GulimChe" w:hint="eastAsia"/>
              </w:rPr>
              <w:t xml:space="preserve">     </w:t>
            </w:r>
            <w:r w:rsidRPr="0070560D">
              <w:rPr>
                <w:rFonts w:ascii="GulimChe" w:hAnsi="GulimChe" w:cs="GulimChe" w:hint="eastAsia"/>
              </w:rPr>
              <w:t>일</w:t>
            </w:r>
            <w:r w:rsidRPr="0070560D">
              <w:rPr>
                <w:rFonts w:ascii="GulimChe" w:hAnsi="GulimChe" w:cs="GulimChe" w:hint="eastAsia"/>
              </w:rPr>
              <w:t xml:space="preserve">        </w:t>
            </w:r>
            <w:r w:rsidRPr="0070560D">
              <w:rPr>
                <w:rFonts w:ascii="GulimChe" w:hAnsi="GulimChe" w:cs="GulimChe" w:hint="eastAsia"/>
              </w:rPr>
              <w:t>자</w:t>
            </w:r>
            <w:r w:rsidRPr="0070560D">
              <w:rPr>
                <w:rFonts w:ascii="GulimChe" w:hAnsi="GulimChe" w:cs="GulimChe" w:hint="eastAsia"/>
              </w:rPr>
              <w:t xml:space="preserve">    </w:t>
            </w:r>
            <w:r w:rsidRPr="0070560D">
              <w:rPr>
                <w:rFonts w:ascii="GulimChe" w:hAnsi="GulimChe" w:cs="GulimChe" w:hint="eastAsia"/>
              </w:rPr>
              <w:t>내</w:t>
            </w:r>
            <w:r w:rsidRPr="0070560D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70560D">
              <w:rPr>
                <w:rFonts w:ascii="GulimChe" w:hAnsi="GulimChe" w:cs="GulimChe" w:hint="eastAsia"/>
              </w:rPr>
              <w:t>용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70560D">
              <w:rPr>
                <w:rFonts w:ascii="GulimChe" w:hAnsi="GulimChe" w:cs="GulimChe" w:hint="eastAsia"/>
              </w:rPr>
              <w:t xml:space="preserve">2016.04.18  </w:t>
            </w:r>
            <w:r w:rsidRPr="0070560D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DECLARE @vc_pre_13          AS VARCHAR(6);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DECLARE @vc_py_pre_13       AS VARCHAR(6);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SET NOCOUNT ON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70560D">
              <w:rPr>
                <w:rFonts w:ascii="GulimChe" w:hAnsi="GulimChe" w:cs="GulimChe" w:hint="eastAsia"/>
              </w:rPr>
              <w:t>,-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70560D">
              <w:rPr>
                <w:rFonts w:ascii="GulimChe" w:hAnsi="GulimChe" w:cs="GulimChe" w:hint="eastAsia"/>
              </w:rPr>
              <w:t>전</w:t>
            </w:r>
            <w:r w:rsidRPr="0070560D">
              <w:rPr>
                <w:rFonts w:ascii="GulimChe" w:hAnsi="GulimChe" w:cs="GulimChe" w:hint="eastAsia"/>
              </w:rPr>
              <w:t>13</w:t>
            </w:r>
            <w:r w:rsidRPr="0070560D">
              <w:rPr>
                <w:rFonts w:ascii="GulimChe" w:hAnsi="GulimChe" w:cs="GulimChe" w:hint="eastAsia"/>
              </w:rPr>
              <w:t>월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SET @vc_py_pre_13        = CONVERT(VARCHAR(6), DATEADD(m</w:t>
            </w:r>
            <w:proofErr w:type="gramStart"/>
            <w:r w:rsidRPr="0070560D">
              <w:rPr>
                <w:rFonts w:ascii="GulimChe" w:hAnsi="GulimChe" w:cs="GulimChe" w:hint="eastAsia"/>
              </w:rPr>
              <w:t>,-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12, CONVERT(DATETIME,@vc_pre_13 + '01')), 112);    -- </w:t>
            </w:r>
            <w:r w:rsidRPr="0070560D">
              <w:rPr>
                <w:rFonts w:ascii="GulimChe" w:hAnsi="GulimChe" w:cs="GulimChe" w:hint="eastAsia"/>
              </w:rPr>
              <w:t>전</w:t>
            </w:r>
            <w:r w:rsidRPr="0070560D">
              <w:rPr>
                <w:rFonts w:ascii="GulimChe" w:hAnsi="GulimChe" w:cs="GulimChe" w:hint="eastAsia"/>
              </w:rPr>
              <w:t>13</w:t>
            </w:r>
            <w:r w:rsidRPr="0070560D">
              <w:rPr>
                <w:rFonts w:ascii="GulimChe" w:hAnsi="GulimChe" w:cs="GulimChe" w:hint="eastAsia"/>
              </w:rPr>
              <w:t>월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BEGIN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SUM(a.value)*0.001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SUM(a.value)*0.001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SUM(a.value)/12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Exclude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SUM(a.value)/12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,SUM(a.value)*0.001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Exclude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-- 05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,'05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,SUM(a.value)*0.001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-- 06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,'06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ELSE SUM(val1) / SUM(val2) END * 1000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SUM(a.value)*0.001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SUM(a.value)*0.001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SUM(a.value)/12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,a.kpi_code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-- 07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,'07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ELSE SUM(val1) / SUM(val2)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SUM(a.value)*0.001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SUM(a.value)*0.001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,SUM(a.value)*0.001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,a.kpi_code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-- 08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매출액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,'08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매출액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,SUM(a.value)*0.001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'2. Sales(K$)'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&lt;&gt;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/>
              </w:rPr>
              <w:t>END</w:t>
            </w:r>
          </w:p>
          <w:p w:rsid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70560D" w:rsidRDefault="0070560D" w:rsidP="0070560D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</w:rPr>
              <w:t>m_opsmr_sp_major_hr_0</w:t>
            </w:r>
            <w:r>
              <w:rPr>
                <w:rFonts w:asciiTheme="minorHAnsi" w:eastAsiaTheme="minorHAnsi" w:hAnsiTheme="minorHAnsi" w:cs="Courier New" w:hint="eastAsia"/>
                <w:b/>
                <w:color w:val="FF0000"/>
              </w:rPr>
              <w:t>4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ALTER PROCEDURE [dbo].[m_opsmr_sp_major_hr_04]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@opsmr_type    VARCHAR(5)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,@base_yyyymm   VARCHAR(6)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,@subsidiary    VARCHAR(30)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,@product       VARCHAR(30)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AS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1. </w:t>
            </w:r>
            <w:r w:rsidRPr="0070560D">
              <w:rPr>
                <w:rFonts w:ascii="GulimChe" w:hAnsi="GulimChe" w:cs="GulimChe" w:hint="eastAsia"/>
              </w:rPr>
              <w:t>프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로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젝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트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2. </w:t>
            </w:r>
            <w:r w:rsidRPr="0070560D">
              <w:rPr>
                <w:rFonts w:ascii="GulimChe" w:hAnsi="GulimChe" w:cs="GulimChe" w:hint="eastAsia"/>
              </w:rPr>
              <w:t>프로그램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ID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m_opsmr_sp_major_hr_04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3. </w:t>
            </w:r>
            <w:r w:rsidRPr="0070560D">
              <w:rPr>
                <w:rFonts w:ascii="GulimChe" w:hAnsi="GulimChe" w:cs="GulimChe" w:hint="eastAsia"/>
              </w:rPr>
              <w:t>기</w:t>
            </w:r>
            <w:r w:rsidRPr="0070560D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70560D">
              <w:rPr>
                <w:rFonts w:ascii="GulimChe" w:hAnsi="GulimChe" w:cs="GulimChe" w:hint="eastAsia"/>
              </w:rPr>
              <w:t>능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DB2 </w:t>
            </w:r>
            <w:r w:rsidRPr="0070560D">
              <w:rPr>
                <w:rFonts w:ascii="GulimChe" w:hAnsi="GulimChe" w:cs="GulimChe" w:hint="eastAsia"/>
              </w:rPr>
              <w:t>기준가동률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및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운영가동률을</w:t>
            </w:r>
            <w:r w:rsidRPr="0070560D">
              <w:rPr>
                <w:rFonts w:ascii="GulimChe" w:hAnsi="GulimChe" w:cs="GulimChe" w:hint="eastAsia"/>
              </w:rPr>
              <w:t xml:space="preserve"> m_opsmr_sp_major_hr_04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--   EXEC m_opsmr_sp_major_hr_04 'STD', '201603', 'LGEAT', 'RAC'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</w:t>
            </w:r>
            <w:proofErr w:type="gramStart"/>
            <w:r w:rsidRPr="0070560D">
              <w:rPr>
                <w:rFonts w:ascii="GulimChe" w:hAnsi="GulimChe" w:cs="GulimChe" w:hint="eastAsia"/>
              </w:rPr>
              <w:t>-   EXEC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 m_opsmr_sp_major_hr_04 'STD', '201603',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)',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4. </w:t>
            </w:r>
            <w:r w:rsidRPr="0070560D">
              <w:rPr>
                <w:rFonts w:ascii="GulimChe" w:hAnsi="GulimChe" w:cs="GulimChe" w:hint="eastAsia"/>
              </w:rPr>
              <w:t>관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련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화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70560D">
              <w:rPr>
                <w:rFonts w:ascii="GulimChe" w:hAnsi="GulimChe" w:cs="GulimChe" w:hint="eastAsia"/>
              </w:rPr>
              <w:t>면</w:t>
            </w:r>
            <w:r w:rsidRPr="0070560D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버전</w:t>
            </w:r>
            <w:r w:rsidRPr="0070560D">
              <w:rPr>
                <w:rFonts w:ascii="GulimChe" w:hAnsi="GulimChe" w:cs="GulimChe" w:hint="eastAsia"/>
              </w:rPr>
              <w:t xml:space="preserve">    </w:t>
            </w:r>
            <w:r w:rsidRPr="0070560D">
              <w:rPr>
                <w:rFonts w:ascii="GulimChe" w:hAnsi="GulimChe" w:cs="GulimChe" w:hint="eastAsia"/>
              </w:rPr>
              <w:t>작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성</w:t>
            </w:r>
            <w:r w:rsidRPr="0070560D">
              <w:rPr>
                <w:rFonts w:ascii="GulimChe" w:hAnsi="GulimChe" w:cs="GulimChe" w:hint="eastAsia"/>
              </w:rPr>
              <w:t xml:space="preserve"> </w:t>
            </w:r>
            <w:r w:rsidRPr="0070560D">
              <w:rPr>
                <w:rFonts w:ascii="GulimChe" w:hAnsi="GulimChe" w:cs="GulimChe" w:hint="eastAsia"/>
              </w:rPr>
              <w:t>자</w:t>
            </w:r>
            <w:r w:rsidRPr="0070560D">
              <w:rPr>
                <w:rFonts w:ascii="GulimChe" w:hAnsi="GulimChe" w:cs="GulimChe" w:hint="eastAsia"/>
              </w:rPr>
              <w:t xml:space="preserve">     </w:t>
            </w:r>
            <w:r w:rsidRPr="0070560D">
              <w:rPr>
                <w:rFonts w:ascii="GulimChe" w:hAnsi="GulimChe" w:cs="GulimChe" w:hint="eastAsia"/>
              </w:rPr>
              <w:t>일</w:t>
            </w:r>
            <w:r w:rsidRPr="0070560D">
              <w:rPr>
                <w:rFonts w:ascii="GulimChe" w:hAnsi="GulimChe" w:cs="GulimChe" w:hint="eastAsia"/>
              </w:rPr>
              <w:t xml:space="preserve">        </w:t>
            </w:r>
            <w:r w:rsidRPr="0070560D">
              <w:rPr>
                <w:rFonts w:ascii="GulimChe" w:hAnsi="GulimChe" w:cs="GulimChe" w:hint="eastAsia"/>
              </w:rPr>
              <w:t>자</w:t>
            </w:r>
            <w:r w:rsidRPr="0070560D">
              <w:rPr>
                <w:rFonts w:ascii="GulimChe" w:hAnsi="GulimChe" w:cs="GulimChe" w:hint="eastAsia"/>
              </w:rPr>
              <w:t xml:space="preserve">    </w:t>
            </w:r>
            <w:r w:rsidRPr="0070560D">
              <w:rPr>
                <w:rFonts w:ascii="GulimChe" w:hAnsi="GulimChe" w:cs="GulimChe" w:hint="eastAsia"/>
              </w:rPr>
              <w:t>내</w:t>
            </w:r>
            <w:r w:rsidRPr="0070560D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70560D">
              <w:rPr>
                <w:rFonts w:ascii="GulimChe" w:hAnsi="GulimChe" w:cs="GulimChe" w:hint="eastAsia"/>
              </w:rPr>
              <w:t>용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70560D">
              <w:rPr>
                <w:rFonts w:ascii="GulimChe" w:hAnsi="GulimChe" w:cs="GulimChe" w:hint="eastAsia"/>
              </w:rPr>
              <w:t xml:space="preserve">2016.04.18  </w:t>
            </w:r>
            <w:r w:rsidRPr="0070560D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DECLARE @vc_pre_13          AS VARCHAR(6);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DECLARE @vc_py_pre_13       AS VARCHAR(6);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SET NOCOUNT ON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70560D">
              <w:rPr>
                <w:rFonts w:ascii="GulimChe" w:hAnsi="GulimChe" w:cs="GulimChe" w:hint="eastAsia"/>
              </w:rPr>
              <w:t>,-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70560D">
              <w:rPr>
                <w:rFonts w:ascii="GulimChe" w:hAnsi="GulimChe" w:cs="GulimChe" w:hint="eastAsia"/>
              </w:rPr>
              <w:t>전</w:t>
            </w:r>
            <w:r w:rsidRPr="0070560D">
              <w:rPr>
                <w:rFonts w:ascii="GulimChe" w:hAnsi="GulimChe" w:cs="GulimChe" w:hint="eastAsia"/>
              </w:rPr>
              <w:t>13</w:t>
            </w:r>
            <w:r w:rsidRPr="0070560D">
              <w:rPr>
                <w:rFonts w:ascii="GulimChe" w:hAnsi="GulimChe" w:cs="GulimChe" w:hint="eastAsia"/>
              </w:rPr>
              <w:t>월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SET @vc_py_pre_13        = CONVERT(VARCHAR(6), DATEADD(m</w:t>
            </w:r>
            <w:proofErr w:type="gramStart"/>
            <w:r w:rsidRPr="0070560D">
              <w:rPr>
                <w:rFonts w:ascii="GulimChe" w:hAnsi="GulimChe" w:cs="GulimChe" w:hint="eastAsia"/>
              </w:rPr>
              <w:t>,-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12, CONVERT(DATETIME,@vc_pre_13 + '01')), 112);    -- </w:t>
            </w:r>
            <w:r w:rsidRPr="0070560D">
              <w:rPr>
                <w:rFonts w:ascii="GulimChe" w:hAnsi="GulimChe" w:cs="GulimChe" w:hint="eastAsia"/>
              </w:rPr>
              <w:t>전</w:t>
            </w:r>
            <w:r w:rsidRPr="0070560D">
              <w:rPr>
                <w:rFonts w:ascii="GulimChe" w:hAnsi="GulimChe" w:cs="GulimChe" w:hint="eastAsia"/>
              </w:rPr>
              <w:t>13</w:t>
            </w:r>
            <w:r w:rsidRPr="0070560D">
              <w:rPr>
                <w:rFonts w:ascii="GulimChe" w:hAnsi="GulimChe" w:cs="GulimChe" w:hint="eastAsia"/>
              </w:rPr>
              <w:t>월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BEGIN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,'01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SUM(a.value)*0.001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SUM(a.value)*0.001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,'02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SUM(a.value)/12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Exclude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,'03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총인원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WHEN MIN(b.col) = '2' THEN SUM(a.value)/12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,'04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사내도급제외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,SUM(a.value)*0.001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Exclude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-- 05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,'05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인건비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사내도급포함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,SUM(a.value)*0.001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-- 06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,'06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인당생산액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천불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ELSE SUM(val1) / SUM(val2) END * 1000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SUM(a.value)*0.001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SUM(a.value)*0.001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SUM(a.value)/12 END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'3. H/C'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,a.kpi_code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-- 07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a.display_name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,MIN(a.prod_knm)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,'07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원당생산액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,a.kpi_code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SUM(val2) = 0 THEN 0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ELSE SUM(val1) / SUM(val2) END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(SELECT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MIN(b.col) = '1' THEN SUM(a.value)*0.001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    WHEN MIN(b.col) = '2' THEN SUM(a.value)*0.001 END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'1. Production Amount(K$)'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,0 AS val1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,SUM(a.value)*0.001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--             ,SUM(a.value) AS val2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</w:t>
            </w: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'4. L/C 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a.index2 = 'Total - Include O/S'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a.display_name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,a.kpi_code             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-- 08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매출액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SELECT prod.display_name as 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,MIN(prod.display_enm) as prod_enm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,MIN(prod.display_knm) as prod_knm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,'08</w:t>
            </w:r>
            <w:proofErr w:type="gramStart"/>
            <w:r w:rsidRPr="0070560D">
              <w:rPr>
                <w:rFonts w:ascii="GulimChe" w:hAnsi="GulimChe" w:cs="GulimChe" w:hint="eastAsia"/>
              </w:rPr>
              <w:t>.</w:t>
            </w:r>
            <w:r w:rsidRPr="0070560D">
              <w:rPr>
                <w:rFonts w:ascii="GulimChe" w:hAnsi="GulimChe" w:cs="GulimChe" w:hint="eastAsia"/>
              </w:rPr>
              <w:t>매출액</w:t>
            </w:r>
            <w:proofErr w:type="gramEnd"/>
            <w:r w:rsidRPr="0070560D">
              <w:rPr>
                <w:rFonts w:ascii="GulimChe" w:hAnsi="GulimChe" w:cs="GulimChe" w:hint="eastAsia"/>
              </w:rPr>
              <w:t>(</w:t>
            </w:r>
            <w:r w:rsidRPr="0070560D">
              <w:rPr>
                <w:rFonts w:ascii="GulimChe" w:hAnsi="GulimChe" w:cs="GulimChe" w:hint="eastAsia"/>
              </w:rPr>
              <w:t>백만불</w:t>
            </w:r>
            <w:r w:rsidRPr="0070560D">
              <w:rPr>
                <w:rFonts w:ascii="GulimChe" w:hAnsi="GulimChe" w:cs="GulimChe" w:hint="eastAsia"/>
              </w:rPr>
              <w:t>)' AS kpi_type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 AS kpi_code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,SUM(a.value)*0.001 AS val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FROM   M_OPSMR_HR(NOLOCK) a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,(SELECT '1' AS col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UNION ALL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SELECT '2') b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,m_opsmr_hr_mst(nolock) hr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proofErr w:type="gramStart"/>
            <w:r w:rsidRPr="0070560D">
              <w:rPr>
                <w:rFonts w:ascii="GulimChe" w:hAnsi="GulimChe" w:cs="GulimChe"/>
              </w:rPr>
              <w:t>WHERE  a.index1</w:t>
            </w:r>
            <w:proofErr w:type="gramEnd"/>
            <w:r w:rsidRPr="0070560D">
              <w:rPr>
                <w:rFonts w:ascii="GulimChe" w:hAnsi="GulimChe" w:cs="GulimChe"/>
              </w:rPr>
              <w:t xml:space="preserve"> = '2. Sales(K$)'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a.std_yyyymm = @base_yyyymm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a.subsidiary = @subsidiary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   = @product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hr.org_code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prod.use_flag = 'Y'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lastRenderedPageBreak/>
              <w:t>AND    hr.gbu_code = prod.mapping_code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hr.gbu_code IS NOT NULL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AND    a.product = 'Total'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>AND    a.subsidiary = 'Total(AT</w:t>
            </w:r>
            <w:r w:rsidRPr="0070560D">
              <w:rPr>
                <w:rFonts w:ascii="GulimChe" w:hAnsi="GulimChe" w:cs="GulimChe" w:hint="eastAsia"/>
              </w:rPr>
              <w:t>포함</w:t>
            </w:r>
            <w:r w:rsidRPr="0070560D">
              <w:rPr>
                <w:rFonts w:ascii="GulimChe" w:hAnsi="GulimChe" w:cs="GulimChe" w:hint="eastAsia"/>
              </w:rPr>
              <w:t>)'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GROUP BY prod.display_name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 xml:space="preserve">        ,CASE WHEN b.col = '1' THEN a.yyyymm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 w:hint="eastAsia"/>
              </w:rPr>
              <w:t xml:space="preserve">              WHEN b.col = '2' THEN SUBSTRING(a.yyyymm</w:t>
            </w:r>
            <w:proofErr w:type="gramStart"/>
            <w:r w:rsidRPr="0070560D">
              <w:rPr>
                <w:rFonts w:ascii="GulimChe" w:hAnsi="GulimChe" w:cs="GulimChe" w:hint="eastAsia"/>
              </w:rPr>
              <w:t>,3,2</w:t>
            </w:r>
            <w:proofErr w:type="gramEnd"/>
            <w:r w:rsidRPr="0070560D">
              <w:rPr>
                <w:rFonts w:ascii="GulimChe" w:hAnsi="GulimChe" w:cs="GulimChe" w:hint="eastAsia"/>
              </w:rPr>
              <w:t xml:space="preserve">)+' </w:t>
            </w:r>
            <w:r w:rsidRPr="0070560D">
              <w:rPr>
                <w:rFonts w:ascii="GulimChe" w:hAnsi="GulimChe" w:cs="GulimChe" w:hint="eastAsia"/>
              </w:rPr>
              <w:t>연간</w:t>
            </w:r>
            <w:r w:rsidRPr="0070560D">
              <w:rPr>
                <w:rFonts w:ascii="GulimChe" w:hAnsi="GulimChe" w:cs="GulimChe" w:hint="eastAsia"/>
              </w:rPr>
              <w:t>' 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0560D">
              <w:rPr>
                <w:rFonts w:ascii="GulimChe" w:hAnsi="GulimChe" w:cs="GulimChe"/>
              </w:rPr>
              <w:t>;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70560D">
              <w:rPr>
                <w:rFonts w:ascii="GulimChe" w:hAnsi="GulimChe" w:cs="GulimChe"/>
              </w:rPr>
              <w:t>END</w:t>
            </w:r>
          </w:p>
          <w:p w:rsidR="0070560D" w:rsidRPr="0070560D" w:rsidRDefault="0070560D" w:rsidP="0070560D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</w:t>
            </w:r>
            <w:r w:rsidR="0070560D">
              <w:rPr>
                <w:rFonts w:ascii="GulimChe" w:hAnsi="GulimChe" w:cs="GulimChe" w:hint="eastAsia"/>
              </w:rPr>
              <w:t>HR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70560D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M_OPSMR_HR_MST</w:t>
            </w:r>
          </w:p>
        </w:tc>
        <w:tc>
          <w:tcPr>
            <w:tcW w:w="1152" w:type="dxa"/>
          </w:tcPr>
          <w:p w:rsidR="00521358" w:rsidRDefault="0070560D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45E2" w:rsidRDefault="009E45E2">
      <w:r>
        <w:separator/>
      </w:r>
    </w:p>
  </w:endnote>
  <w:endnote w:type="continuationSeparator" w:id="0">
    <w:p w:rsidR="009E45E2" w:rsidRDefault="009E4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F73E9D">
      <w:rPr>
        <w:rFonts w:ascii="Times New Roman" w:eastAsia="굴림"/>
        <w:i w:val="0"/>
        <w:noProof/>
        <w:sz w:val="16"/>
      </w:rPr>
      <w:t>3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45E2" w:rsidRDefault="009E45E2">
      <w:r>
        <w:separator/>
      </w:r>
    </w:p>
  </w:footnote>
  <w:footnote w:type="continuationSeparator" w:id="0">
    <w:p w:rsidR="009E45E2" w:rsidRDefault="009E45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15B8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8698C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0DE9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1B35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487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560D"/>
    <w:rsid w:val="00706035"/>
    <w:rsid w:val="00710BD0"/>
    <w:rsid w:val="00711F9A"/>
    <w:rsid w:val="00713725"/>
    <w:rsid w:val="007173AF"/>
    <w:rsid w:val="007221BB"/>
    <w:rsid w:val="007224B4"/>
    <w:rsid w:val="00730AF5"/>
    <w:rsid w:val="00734F21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0D1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5E2"/>
    <w:rsid w:val="009E484E"/>
    <w:rsid w:val="009E594B"/>
    <w:rsid w:val="009F00B0"/>
    <w:rsid w:val="009F4D2A"/>
    <w:rsid w:val="009F537D"/>
    <w:rsid w:val="009F5C2A"/>
    <w:rsid w:val="009F6021"/>
    <w:rsid w:val="00A00F16"/>
    <w:rsid w:val="00A07565"/>
    <w:rsid w:val="00A10B7D"/>
    <w:rsid w:val="00A13DA9"/>
    <w:rsid w:val="00A1601E"/>
    <w:rsid w:val="00A16CD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1ACD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E4C13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3E9D"/>
    <w:rsid w:val="00F75A8A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  <o:r id="V:Rule7" type="connector" idref="#_x0000_s2330"/>
        <o:r id="V:Rule8" type="connector" idref="#_x0000_s2332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6243AA-4397-4321-8E8D-03FEF33F5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11</TotalTime>
  <Pages>43</Pages>
  <Words>12602</Words>
  <Characters>71832</Characters>
  <Application>Microsoft Office Word</Application>
  <DocSecurity>0</DocSecurity>
  <Lines>598</Lines>
  <Paragraphs>168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84266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2016-05-03T05:11:00Z</dcterms:created>
  <dcterms:modified xsi:type="dcterms:W3CDTF">2016-05-03T05:22:00Z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