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F75A8A" w:rsidRDefault="00A16CDE">
      <w:pPr>
        <w:pStyle w:val="ProjectName"/>
        <w:rPr>
          <w:rFonts w:ascii="바탕체" w:hAnsi="바탕체" w:hint="eastAsia"/>
        </w:rPr>
      </w:pPr>
      <w:r w:rsidRPr="00A16CDE">
        <w:rPr>
          <w:rFonts w:ascii="바탕체" w:hAnsi="바탕체" w:hint="eastAsia"/>
        </w:rPr>
        <w:t>유첨)제품공장별 정리</w:t>
      </w:r>
    </w:p>
    <w:p w:rsidR="00081A1D" w:rsidRDefault="00CD3CA6">
      <w:pPr>
        <w:pStyle w:val="ProjectName"/>
        <w:rPr>
          <w:rFonts w:ascii="바탕체" w:hAnsi="바탕체"/>
        </w:rPr>
      </w:pPr>
      <w:r w:rsidRPr="00CD3CA6">
        <w:rPr>
          <w:rFonts w:ascii="바탕체" w:hAnsi="바탕체" w:hint="eastAsia"/>
        </w:rPr>
        <w:t xml:space="preserve"> </w:t>
      </w:r>
      <w:r w:rsidR="00081A1D"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A16CDE" w:rsidRPr="00A16CDE">
          <w:rPr>
            <w:rStyle w:val="ae"/>
            <w:rFonts w:hint="eastAsia"/>
            <w:noProof/>
          </w:rPr>
          <w:t>유첨</w:t>
        </w:r>
        <w:r w:rsidR="00A16CDE" w:rsidRPr="00A16CDE">
          <w:rPr>
            <w:rStyle w:val="ae"/>
            <w:rFonts w:hint="eastAsia"/>
            <w:noProof/>
          </w:rPr>
          <w:t>)</w:t>
        </w:r>
        <w:r w:rsidR="00A16CDE" w:rsidRPr="00A16CDE">
          <w:rPr>
            <w:rStyle w:val="ae"/>
            <w:rFonts w:hint="eastAsia"/>
            <w:noProof/>
          </w:rPr>
          <w:t>제품공장별</w:t>
        </w:r>
        <w:r w:rsidR="00A16CDE" w:rsidRPr="00A16CDE">
          <w:rPr>
            <w:rStyle w:val="ae"/>
            <w:rFonts w:hint="eastAsia"/>
            <w:noProof/>
          </w:rPr>
          <w:t xml:space="preserve"> </w:t>
        </w:r>
        <w:r w:rsidR="00A16CDE" w:rsidRPr="00A16CDE">
          <w:rPr>
            <w:rStyle w:val="ae"/>
            <w:rFonts w:hint="eastAsia"/>
            <w:noProof/>
          </w:rPr>
          <w:t>정리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944A24" w:rsidRPr="00944A24">
          <w:rPr>
            <w:rStyle w:val="ae"/>
            <w:rFonts w:ascii="GulimChe" w:hAnsi="GulimChe" w:cs="GulimChe"/>
            <w:noProof/>
          </w:rPr>
          <w:t>m_opsmr_sp_</w:t>
        </w:r>
        <w:r w:rsidR="00A16CDE">
          <w:rPr>
            <w:rStyle w:val="ae"/>
            <w:rFonts w:ascii="GulimChe" w:hAnsi="GulimChe" w:cs="GulimChe" w:hint="eastAsia"/>
            <w:noProof/>
          </w:rPr>
          <w:t>factory</w:t>
        </w:r>
        <w:r w:rsidR="00A07565">
          <w:rPr>
            <w:rStyle w:val="ae"/>
            <w:rFonts w:ascii="GulimChe" w:hAnsi="GulimChe" w:cs="GulimChe" w:hint="eastAsia"/>
            <w:noProof/>
          </w:rPr>
          <w:t>_rate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08698C" w:rsidRPr="0008698C" w:rsidRDefault="00A16CDE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A16CDE">
        <w:rPr>
          <w:rFonts w:ascii="바탕체" w:hAnsi="바탕체" w:hint="eastAsia"/>
        </w:rPr>
        <w:t>유첨)제품공장별 정리</w:t>
      </w:r>
    </w:p>
    <w:p w:rsidR="003234A8" w:rsidRDefault="00A16CDE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A16CDE">
        <w:rPr>
          <w:rFonts w:ascii="바탕체" w:hAnsi="바탕체" w:hint="eastAsia"/>
        </w:rPr>
        <w:t>유첨)제품공장별 정리</w:t>
      </w:r>
      <w:r>
        <w:rPr>
          <w:rFonts w:ascii="바탕체" w:hAnsi="바탕체" w:hint="eastAsia"/>
        </w:rPr>
        <w:t xml:space="preserve">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081A1D" w:rsidRDefault="00A16CDE">
      <w:pPr>
        <w:pStyle w:val="1"/>
      </w:pPr>
      <w:r w:rsidRPr="00A16CDE">
        <w:rPr>
          <w:rFonts w:ascii="바탕체" w:hAnsi="바탕체" w:hint="eastAsia"/>
        </w:rPr>
        <w:lastRenderedPageBreak/>
        <w:t>유첨)제품공장별 정리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944A24" w:rsidRPr="00944A24">
        <w:rPr>
          <w:rFonts w:ascii="GulimChe" w:hAnsi="GulimChe" w:cs="GulimChe"/>
          <w:color w:val="000000"/>
        </w:rPr>
        <w:t>m</w:t>
      </w:r>
      <w:proofErr w:type="gramEnd"/>
      <w:r w:rsidR="00944A24" w:rsidRPr="00944A24">
        <w:rPr>
          <w:rFonts w:ascii="GulimChe" w:hAnsi="GulimChe" w:cs="GulimChe"/>
          <w:color w:val="000000"/>
        </w:rPr>
        <w:t>_opsmr_sp_</w:t>
      </w:r>
      <w:r w:rsidR="00A16CDE">
        <w:rPr>
          <w:rFonts w:ascii="GulimChe" w:hAnsi="GulimChe" w:cs="GulimChe" w:hint="eastAsia"/>
          <w:color w:val="000000"/>
        </w:rPr>
        <w:t>factory</w:t>
      </w:r>
      <w:r w:rsidR="00A07565">
        <w:rPr>
          <w:rFonts w:ascii="GulimChe" w:hAnsi="GulimChe" w:cs="GulimChe" w:hint="eastAsia"/>
          <w:color w:val="000000"/>
        </w:rPr>
        <w:t>_rate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RPr="00944A24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16CDE" w:rsidP="00A16CDE">
            <w:pPr>
              <w:rPr>
                <w:rFonts w:ascii="굴림체" w:hAnsi="굴림체"/>
              </w:rPr>
            </w:pPr>
            <w:r w:rsidRPr="00A16CDE">
              <w:rPr>
                <w:rFonts w:ascii="바탕" w:eastAsia="바탕" w:hAnsi="바탕" w:cs="Courier New" w:hint="eastAsia"/>
              </w:rPr>
              <w:t>유첨)제품공장별 정리</w:t>
            </w:r>
            <w:r w:rsidR="002E5DD0">
              <w:rPr>
                <w:rFonts w:ascii="바탕" w:eastAsia="바탕" w:hAnsi="바탕" w:cs="Courier New" w:hint="eastAsia"/>
              </w:rPr>
              <w:t>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944A24" w:rsidRPr="00944A24">
              <w:rPr>
                <w:rFonts w:ascii="GulimChe" w:hAnsi="GulimChe" w:cs="GulimChe"/>
                <w:color w:val="000000"/>
              </w:rPr>
              <w:t>m_opsmr_sp_</w:t>
            </w:r>
            <w:r w:rsidR="00A16CDE">
              <w:rPr>
                <w:rFonts w:ascii="GulimChe" w:hAnsi="GulimChe" w:cs="GulimChe" w:hint="eastAsia"/>
                <w:color w:val="000000"/>
              </w:rPr>
              <w:t>factory</w:t>
            </w:r>
            <w:r w:rsidR="00A07565">
              <w:rPr>
                <w:rFonts w:ascii="GulimChe" w:hAnsi="GulimChe" w:cs="GulimChe" w:hint="eastAsia"/>
                <w:color w:val="000000"/>
              </w:rPr>
              <w:t>_rate</w:t>
            </w:r>
            <w:r w:rsidR="00944A24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207760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F66FE3" w:rsidRDefault="00944A24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944A24">
              <w:rPr>
                <w:rFonts w:asciiTheme="minorHAnsi" w:eastAsiaTheme="minorHAnsi" w:hAnsiTheme="minorHAnsi" w:cs="Courier New"/>
                <w:b/>
                <w:color w:val="FF0000"/>
              </w:rPr>
              <w:t>m_opsmr_sp_</w:t>
            </w:r>
            <w:r w:rsidR="00A16CDE">
              <w:rPr>
                <w:rFonts w:asciiTheme="minorHAnsi" w:eastAsiaTheme="minorHAnsi" w:hAnsiTheme="minorHAnsi" w:cs="Courier New" w:hint="eastAsia"/>
                <w:b/>
                <w:color w:val="FF0000"/>
              </w:rPr>
              <w:t>factory</w:t>
            </w:r>
            <w:r w:rsidR="00A07565">
              <w:rPr>
                <w:rFonts w:asciiTheme="minorHAnsi" w:eastAsiaTheme="minorHAnsi" w:hAnsiTheme="minorHAnsi" w:cs="Courier New" w:hint="eastAsia"/>
                <w:b/>
                <w:color w:val="FF0000"/>
              </w:rPr>
              <w:t>_rate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ALTER PROCEDURE [dbo].[m_opsmr_sp_factory_rate]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(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@opsmr_type      VARCHAR(5)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,@base_yyyymm     VARCHAR(6)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)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AS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1. </w:t>
            </w:r>
            <w:r w:rsidRPr="00A16CDE">
              <w:rPr>
                <w:rFonts w:ascii="GulimChe" w:hAnsi="GulimChe" w:cs="GulimChe" w:hint="eastAsia"/>
              </w:rPr>
              <w:t>프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로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젝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16CDE">
              <w:rPr>
                <w:rFonts w:ascii="GulimChe" w:hAnsi="GulimChe" w:cs="GulimChe" w:hint="eastAsia"/>
              </w:rPr>
              <w:t>트</w:t>
            </w:r>
            <w:r w:rsidRPr="00A16CDE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M_OPSMR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2. </w:t>
            </w:r>
            <w:r w:rsidRPr="00A16CDE">
              <w:rPr>
                <w:rFonts w:ascii="GulimChe" w:hAnsi="GulimChe" w:cs="GulimChe" w:hint="eastAsia"/>
              </w:rPr>
              <w:t>프로그램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16CDE">
              <w:rPr>
                <w:rFonts w:ascii="GulimChe" w:hAnsi="GulimChe" w:cs="GulimChe" w:hint="eastAsia"/>
              </w:rPr>
              <w:t>ID :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m_opsmr_sp_factory_rate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3. </w:t>
            </w:r>
            <w:r w:rsidRPr="00A16CDE">
              <w:rPr>
                <w:rFonts w:ascii="GulimChe" w:hAnsi="GulimChe" w:cs="GulimChe" w:hint="eastAsia"/>
              </w:rPr>
              <w:t>기</w:t>
            </w:r>
            <w:r w:rsidRPr="00A16CDE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A16CDE">
              <w:rPr>
                <w:rFonts w:ascii="GulimChe" w:hAnsi="GulimChe" w:cs="GulimChe" w:hint="eastAsia"/>
              </w:rPr>
              <w:t>능</w:t>
            </w:r>
            <w:r w:rsidRPr="00A16CDE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DB2 </w:t>
            </w:r>
            <w:r w:rsidRPr="00A16CDE">
              <w:rPr>
                <w:rFonts w:ascii="GulimChe" w:hAnsi="GulimChe" w:cs="GulimChe" w:hint="eastAsia"/>
              </w:rPr>
              <w:t>기준가동률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및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운영가동률을</w:t>
            </w:r>
            <w:r w:rsidRPr="00A16CDE">
              <w:rPr>
                <w:rFonts w:ascii="GulimChe" w:hAnsi="GulimChe" w:cs="GulimChe" w:hint="eastAsia"/>
              </w:rPr>
              <w:t xml:space="preserve"> m_opsmr_sp_factory_rate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--   EXEC m_opsmr_sp_factory_rate @opsmr_type,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4. </w:t>
            </w:r>
            <w:r w:rsidRPr="00A16CDE">
              <w:rPr>
                <w:rFonts w:ascii="GulimChe" w:hAnsi="GulimChe" w:cs="GulimChe" w:hint="eastAsia"/>
              </w:rPr>
              <w:t>관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련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화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16CDE">
              <w:rPr>
                <w:rFonts w:ascii="GulimChe" w:hAnsi="GulimChe" w:cs="GulimChe" w:hint="eastAsia"/>
              </w:rPr>
              <w:t>면</w:t>
            </w:r>
            <w:r w:rsidRPr="00A16CDE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버전</w:t>
            </w:r>
            <w:r w:rsidRPr="00A16CDE">
              <w:rPr>
                <w:rFonts w:ascii="GulimChe" w:hAnsi="GulimChe" w:cs="GulimChe" w:hint="eastAsia"/>
              </w:rPr>
              <w:t xml:space="preserve">    </w:t>
            </w:r>
            <w:r w:rsidRPr="00A16CDE">
              <w:rPr>
                <w:rFonts w:ascii="GulimChe" w:hAnsi="GulimChe" w:cs="GulimChe" w:hint="eastAsia"/>
              </w:rPr>
              <w:t>작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성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자</w:t>
            </w:r>
            <w:r w:rsidRPr="00A16CDE">
              <w:rPr>
                <w:rFonts w:ascii="GulimChe" w:hAnsi="GulimChe" w:cs="GulimChe" w:hint="eastAsia"/>
              </w:rPr>
              <w:t xml:space="preserve">     </w:t>
            </w:r>
            <w:r w:rsidRPr="00A16CDE">
              <w:rPr>
                <w:rFonts w:ascii="GulimChe" w:hAnsi="GulimChe" w:cs="GulimChe" w:hint="eastAsia"/>
              </w:rPr>
              <w:t>일</w:t>
            </w:r>
            <w:r w:rsidRPr="00A16CDE">
              <w:rPr>
                <w:rFonts w:ascii="GulimChe" w:hAnsi="GulimChe" w:cs="GulimChe" w:hint="eastAsia"/>
              </w:rPr>
              <w:t xml:space="preserve">        </w:t>
            </w:r>
            <w:r w:rsidRPr="00A16CDE">
              <w:rPr>
                <w:rFonts w:ascii="GulimChe" w:hAnsi="GulimChe" w:cs="GulimChe" w:hint="eastAsia"/>
              </w:rPr>
              <w:t>자</w:t>
            </w:r>
            <w:r w:rsidRPr="00A16CDE">
              <w:rPr>
                <w:rFonts w:ascii="GulimChe" w:hAnsi="GulimChe" w:cs="GulimChe" w:hint="eastAsia"/>
              </w:rPr>
              <w:t xml:space="preserve">    </w:t>
            </w:r>
            <w:r w:rsidRPr="00A16CDE">
              <w:rPr>
                <w:rFonts w:ascii="GulimChe" w:hAnsi="GulimChe" w:cs="GulimChe" w:hint="eastAsia"/>
              </w:rPr>
              <w:t>내</w:t>
            </w:r>
            <w:r w:rsidRPr="00A16CDE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A16CDE">
              <w:rPr>
                <w:rFonts w:ascii="GulimChe" w:hAnsi="GulimChe" w:cs="GulimChe" w:hint="eastAsia"/>
              </w:rPr>
              <w:t>용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A16CDE">
              <w:rPr>
                <w:rFonts w:ascii="GulimChe" w:hAnsi="GulimChe" w:cs="GulimChe" w:hint="eastAsia"/>
              </w:rPr>
              <w:t xml:space="preserve">2016.04.14  </w:t>
            </w:r>
            <w:r w:rsidRPr="00A16CDE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A16CDE">
              <w:rPr>
                <w:rFonts w:ascii="GulimChe" w:hAnsi="GulimChe" w:cs="GulimChe" w:hint="eastAsia"/>
              </w:rPr>
              <w:t>2016.04.15  KPI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_TYPE </w:t>
            </w:r>
            <w:r w:rsidRPr="00A16CDE">
              <w:rPr>
                <w:rFonts w:ascii="GulimChe" w:hAnsi="GulimChe" w:cs="GulimChe" w:hint="eastAsia"/>
              </w:rPr>
              <w:t>엑셀개발자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요청에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의해</w:t>
            </w:r>
            <w:r w:rsidRPr="00A16CDE">
              <w:rPr>
                <w:rFonts w:ascii="GulimChe" w:hAnsi="GulimChe" w:cs="GulimChe" w:hint="eastAsia"/>
              </w:rPr>
              <w:t xml:space="preserve"> </w:t>
            </w:r>
            <w:r w:rsidRPr="00A16CDE">
              <w:rPr>
                <w:rFonts w:ascii="GulimChe" w:hAnsi="GulimChe" w:cs="GulimChe" w:hint="eastAsia"/>
              </w:rPr>
              <w:t>추가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lastRenderedPageBreak/>
              <w:t>DECLARE @vc_pre_13          AS VARCHAR(6);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DECLARE @vc_start_yyyymm    AS VARCHAR(6);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SET NOCOUNT ON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SET @vc_pre_13           = CONVERT(VARCHAR(6), DATEADD(m</w:t>
            </w:r>
            <w:proofErr w:type="gramStart"/>
            <w:r w:rsidRPr="00A16CDE">
              <w:rPr>
                <w:rFonts w:ascii="GulimChe" w:hAnsi="GulimChe" w:cs="GulimChe" w:hint="eastAsia"/>
              </w:rPr>
              <w:t>,-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A16CDE">
              <w:rPr>
                <w:rFonts w:ascii="GulimChe" w:hAnsi="GulimChe" w:cs="GulimChe" w:hint="eastAsia"/>
              </w:rPr>
              <w:t>전</w:t>
            </w:r>
            <w:r w:rsidRPr="00A16CDE">
              <w:rPr>
                <w:rFonts w:ascii="GulimChe" w:hAnsi="GulimChe" w:cs="GulimChe" w:hint="eastAsia"/>
              </w:rPr>
              <w:t>13</w:t>
            </w:r>
            <w:r w:rsidRPr="00A16CDE">
              <w:rPr>
                <w:rFonts w:ascii="GulimChe" w:hAnsi="GulimChe" w:cs="GulimChe" w:hint="eastAsia"/>
              </w:rPr>
              <w:t>월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SET @vc_start_yyyymm     = SUBSTRING(@base_yyyymm</w:t>
            </w:r>
            <w:proofErr w:type="gramStart"/>
            <w:r w:rsidRPr="00A16CDE">
              <w:rPr>
                <w:rFonts w:ascii="GulimChe" w:hAnsi="GulimChe" w:cs="GulimChe" w:hint="eastAsia"/>
              </w:rPr>
              <w:t>,1,4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)+'01';    -- </w:t>
            </w:r>
            <w:r w:rsidRPr="00A16CDE">
              <w:rPr>
                <w:rFonts w:ascii="GulimChe" w:hAnsi="GulimChe" w:cs="GulimChe" w:hint="eastAsia"/>
              </w:rPr>
              <w:t>누적년시작월</w:t>
            </w:r>
            <w:r w:rsidRPr="00A16CDE">
              <w:rPr>
                <w:rFonts w:ascii="GulimChe" w:hAnsi="GulimChe" w:cs="GulimChe" w:hint="eastAsia"/>
              </w:rPr>
              <w:t xml:space="preserve"> @vc_start_yyyymm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BEGIN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-- </w:t>
            </w:r>
            <w:r w:rsidRPr="00A16CDE">
              <w:rPr>
                <w:rFonts w:ascii="GulimChe" w:hAnsi="GulimChe" w:cs="GulimChe" w:hint="eastAsia"/>
              </w:rPr>
              <w:t>월별가동률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SELECT '02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월별가동률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,sub.display_name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,MIN(sub.display_enm)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,MIN(sub.display_knm)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,a.kpi_period_code AS kpi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,CASE WHEN SUM(a.production_capa)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a.factory_region1 = sub.mapping_code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sub.use_flag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,sub.display_name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,a.kpi_period_code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-- </w:t>
            </w:r>
            <w:r w:rsidRPr="00A16CDE">
              <w:rPr>
                <w:rFonts w:ascii="GulimChe" w:hAnsi="GulimChe" w:cs="GulimChe" w:hint="eastAsia"/>
              </w:rPr>
              <w:t>요약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--SELECT '02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SELECT '02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월별가동률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,kpi_period_code AS kpi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,CASE WHEN SUM(production_capa)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ELSE SUM(production_quantity) / SUM(production_capa) END AS val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lastRenderedPageBreak/>
              <w:t>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,kpi_period_code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-- </w:t>
            </w:r>
            <w:r w:rsidRPr="00A16CDE">
              <w:rPr>
                <w:rFonts w:ascii="GulimChe" w:hAnsi="GulimChe" w:cs="GulimChe" w:hint="eastAsia"/>
              </w:rPr>
              <w:t>요약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--SELECT '02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SELECT '02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월별가동률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,SUBSTRING(kpi_period_code,1,4)+'TOT' AS kpi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,CASE WHEN SUM(production_capa)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ELSE SUM(production_quantity) / SUM(production_capa) END AS val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,SUBSTRING(kpi_period_code,1,4)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-- </w:t>
            </w:r>
            <w:r w:rsidRPr="00A16CDE">
              <w:rPr>
                <w:rFonts w:ascii="GulimChe" w:hAnsi="GulimChe" w:cs="GulimChe" w:hint="eastAsia"/>
              </w:rPr>
              <w:t>전년대비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SELECT '04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전년대비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요약</w:t>
            </w:r>
            <w:r w:rsidRPr="00A16CDE">
              <w:rPr>
                <w:rFonts w:ascii="GulimChe" w:hAnsi="GulimChe" w:cs="GulimChe" w:hint="eastAsia"/>
              </w:rPr>
              <w:t>'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전년대비</w:t>
            </w:r>
            <w:r w:rsidRPr="00A16CDE">
              <w:rPr>
                <w:rFonts w:ascii="GulimChe" w:hAnsi="GulimChe" w:cs="GulimChe" w:hint="eastAsia"/>
              </w:rPr>
              <w:t>' AS kpi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,ROUND(SUM(a.val1),2) - ROUND(SUM(a.val2),2) AS val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FROM (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SELECT 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      ELSE SUM(a.production_quantity) / SUM(a.production_capa) END AS val1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,0 AS val2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sub.use_flag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lastRenderedPageBreak/>
              <w:t xml:space="preserve">      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SELECT 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,0 AS val1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      ELSE SUM(a.production_quantity) / SUM(a.production_capa) END AS val2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= @vc_pre_13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sub.use_flag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GROUP BY a.prod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-- </w:t>
            </w:r>
            <w:r w:rsidRPr="00A16CDE">
              <w:rPr>
                <w:rFonts w:ascii="GulimChe" w:hAnsi="GulimChe" w:cs="GulimChe" w:hint="eastAsia"/>
              </w:rPr>
              <w:t>년별가동률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--SELECT '03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년별가동률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SELECT '02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월별가동률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,sub.display_name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,MIN(sub.display_enm)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,MIN(sub.display_knm)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,SUBSTRING(a.kpi_period_code,1,4)+'TOT' AS kpi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,CASE WHEN SUM(a.production_capa)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ELSE SUM(a.production_quantity) / SUM(a.production_capa) END AS val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,m_opsmr_tb_op_rate_sub_mst(nolock)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a.factory_region1 = sub.mapping_code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sub.use_flag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,sub.display_name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,SUBSTRING(a.kpi_period_code,1,4)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-- </w:t>
            </w:r>
            <w:r w:rsidRPr="00A16CDE">
              <w:rPr>
                <w:rFonts w:ascii="GulimChe" w:hAnsi="GulimChe" w:cs="GulimChe" w:hint="eastAsia"/>
              </w:rPr>
              <w:t>전년대비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lastRenderedPageBreak/>
              <w:t>SELECT '04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전년대비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전년대비</w:t>
            </w:r>
            <w:r w:rsidRPr="00A16CDE">
              <w:rPr>
                <w:rFonts w:ascii="GulimChe" w:hAnsi="GulimChe" w:cs="GulimChe" w:hint="eastAsia"/>
              </w:rPr>
              <w:t>' AS kpi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,ROUND(SUM(a.val1),2) - ROUND(SUM(a.val2),2) AS val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FROM (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SELECT 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,sub.display_name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,MIN(sub.display_enm)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      ELSE SUM(a.production_quantity) / SUM(a.production_capa) END AS val1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,0 AS val2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sub.use_flag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  ,sub.display_name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SELECT 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,sub.display_name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,MIN(sub.display_enm)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,0 AS val1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,CASE WHEN SUM(a.production_capa)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      ELSE SUM(a.production_quantity) / SUM(a.production_capa) END AS val2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= @vc_pre_13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sub.use_flag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  ,sub.display_name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lastRenderedPageBreak/>
              <w:t xml:space="preserve">     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GROUP BY a.prod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UNION ALL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>SELECT '01</w:t>
            </w:r>
            <w:proofErr w:type="gramStart"/>
            <w:r w:rsidRPr="00A16CDE">
              <w:rPr>
                <w:rFonts w:ascii="GulimChe" w:hAnsi="GulimChe" w:cs="GulimChe" w:hint="eastAsia"/>
              </w:rPr>
              <w:t>.</w:t>
            </w:r>
            <w:r w:rsidRPr="00A16CDE">
              <w:rPr>
                <w:rFonts w:ascii="GulimChe" w:hAnsi="GulimChe" w:cs="GulimChe" w:hint="eastAsia"/>
              </w:rPr>
              <w:t>생산비중</w:t>
            </w:r>
            <w:r w:rsidRPr="00A16CDE">
              <w:rPr>
                <w:rFonts w:ascii="GulimChe" w:hAnsi="GulimChe" w:cs="GulimChe" w:hint="eastAsia"/>
              </w:rPr>
              <w:t>'</w:t>
            </w:r>
            <w:proofErr w:type="gramEnd"/>
            <w:r w:rsidRPr="00A16CDE">
              <w:rPr>
                <w:rFonts w:ascii="GulimChe" w:hAnsi="GulimChe" w:cs="GulimChe" w:hint="eastAsia"/>
              </w:rPr>
              <w:t xml:space="preserve"> AS kpi_type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A16CDE">
              <w:rPr>
                <w:rFonts w:ascii="GulimChe" w:hAnsi="GulimChe" w:cs="GulimChe" w:hint="eastAsia"/>
              </w:rPr>
              <w:t xml:space="preserve">      ,'</w:t>
            </w:r>
            <w:r w:rsidRPr="00A16CDE">
              <w:rPr>
                <w:rFonts w:ascii="GulimChe" w:hAnsi="GulimChe" w:cs="GulimChe" w:hint="eastAsia"/>
              </w:rPr>
              <w:t>생산비중</w:t>
            </w:r>
            <w:r w:rsidRPr="00A16CDE">
              <w:rPr>
                <w:rFonts w:ascii="GulimChe" w:hAnsi="GulimChe" w:cs="GulimChe" w:hint="eastAsia"/>
              </w:rPr>
              <w:t>' AS kpi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,CASE WHEN MAX(b.qty) = 0 THEN 0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ELSE SUM(a.qty) / MAX(b.qty) END AS val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FROM (SELECT 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,sub.display_name AS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,MIN(sub.display_enm) as 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,MIN(sub.display_knm) as 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,SUM(production_quantity) AS qty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,m_opsmr_tb_op_rate_sub_mst(nolock) 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BETWEEN @vc_start_yyyymm AND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a.factory_region1 = sub.mapping_code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sub.use_flag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  ,sub.display_name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,(SELECT prod.display_name AS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,MIN(prod.display_enm) as 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,MIN(prod.display_knm) as 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,SUM(production_quantity) AS qty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FROM   m_opsmr_tb_op_rate(nolock) a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      ,m_opsmr_tb_op_rate_prod_mst(nolock) 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WHERE  a.opsmr_type = @opsmr_type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a.base_yyyymm =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BETWEEN @vc_start_yyyymm AND @base_yyyymm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a.gbu_code = prod.mapping_code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prod.use_flag = 'Y'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AND    a.kpi_period_code NOT LIKE '%TOT%'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GROUP BY prod.display_name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) 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WHERE  a.prod = b.prod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GROUP BY a.prod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lastRenderedPageBreak/>
              <w:t xml:space="preserve">      ,a.sub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,a.sub_knm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,a.prod_enm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 xml:space="preserve">      ,a.prod_knm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;</w:t>
            </w: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16CDE" w:rsidRPr="00A16CDE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A16CDE" w:rsidP="00A16CD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16CDE">
              <w:rPr>
                <w:rFonts w:ascii="GulimChe" w:hAnsi="GulimChe" w:cs="GulimChe"/>
              </w:rPr>
              <w:t>END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7C4" w:rsidRDefault="00D417C4">
      <w:r>
        <w:separator/>
      </w:r>
    </w:p>
  </w:endnote>
  <w:endnote w:type="continuationSeparator" w:id="0">
    <w:p w:rsidR="00D417C4" w:rsidRDefault="00D4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A16CDE">
      <w:rPr>
        <w:rFonts w:ascii="Times New Roman" w:eastAsia="굴림"/>
        <w:i w:val="0"/>
        <w:noProof/>
        <w:sz w:val="16"/>
      </w:rPr>
      <w:t>2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7C4" w:rsidRDefault="00D417C4">
      <w:r>
        <w:separator/>
      </w:r>
    </w:p>
  </w:footnote>
  <w:footnote w:type="continuationSeparator" w:id="0">
    <w:p w:rsidR="00D417C4" w:rsidRDefault="00D4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8698C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0DE9"/>
    <w:rsid w:val="001A15AF"/>
    <w:rsid w:val="001A17EA"/>
    <w:rsid w:val="001A4272"/>
    <w:rsid w:val="001A5C72"/>
    <w:rsid w:val="001A60B1"/>
    <w:rsid w:val="001A7F1C"/>
    <w:rsid w:val="001B499F"/>
    <w:rsid w:val="001B5AF6"/>
    <w:rsid w:val="001B6075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1F54BD"/>
    <w:rsid w:val="002001F8"/>
    <w:rsid w:val="002074B5"/>
    <w:rsid w:val="00207760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2550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20AD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5BB3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00E3"/>
    <w:rsid w:val="00561061"/>
    <w:rsid w:val="00561E6A"/>
    <w:rsid w:val="00563FF5"/>
    <w:rsid w:val="0056522C"/>
    <w:rsid w:val="005662D0"/>
    <w:rsid w:val="005670EB"/>
    <w:rsid w:val="0057619D"/>
    <w:rsid w:val="00577487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0AF5"/>
    <w:rsid w:val="00734F21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0D1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8F60B0"/>
    <w:rsid w:val="00903A3D"/>
    <w:rsid w:val="00916ED5"/>
    <w:rsid w:val="00922A15"/>
    <w:rsid w:val="009335E4"/>
    <w:rsid w:val="00934012"/>
    <w:rsid w:val="00934C51"/>
    <w:rsid w:val="00941343"/>
    <w:rsid w:val="00942B99"/>
    <w:rsid w:val="00944A24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18D9"/>
    <w:rsid w:val="009C39D7"/>
    <w:rsid w:val="009C445C"/>
    <w:rsid w:val="009C730A"/>
    <w:rsid w:val="009D42B6"/>
    <w:rsid w:val="009D4E38"/>
    <w:rsid w:val="009E455B"/>
    <w:rsid w:val="009E484E"/>
    <w:rsid w:val="009E594B"/>
    <w:rsid w:val="009F00B0"/>
    <w:rsid w:val="009F4D2A"/>
    <w:rsid w:val="009F537D"/>
    <w:rsid w:val="009F5C2A"/>
    <w:rsid w:val="009F6021"/>
    <w:rsid w:val="00A00F16"/>
    <w:rsid w:val="00A07565"/>
    <w:rsid w:val="00A10B7D"/>
    <w:rsid w:val="00A13DA9"/>
    <w:rsid w:val="00A1601E"/>
    <w:rsid w:val="00A16CD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149F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0C9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D3CA6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7C4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D3EE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19A1"/>
    <w:rsid w:val="00EF4550"/>
    <w:rsid w:val="00F00263"/>
    <w:rsid w:val="00F01BD6"/>
    <w:rsid w:val="00F04003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5A8A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9C1BBE-C93F-42B1-8185-0A4AC1F03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9</TotalTime>
  <Pages>11</Pages>
  <Words>1851</Words>
  <Characters>10554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12381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3</cp:revision>
  <cp:lastPrinted>2004-03-03T09:26:00Z</cp:lastPrinted>
  <dcterms:created xsi:type="dcterms:W3CDTF">2016-05-03T04:54:00Z</dcterms:created>
  <dcterms:modified xsi:type="dcterms:W3CDTF">2016-05-03T05:02:00Z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