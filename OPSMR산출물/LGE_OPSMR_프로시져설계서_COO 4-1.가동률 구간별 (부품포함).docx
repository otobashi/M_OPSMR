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E6453" w:rsidRDefault="00DA7B1B">
      <w:pPr>
        <w:pStyle w:val="ProjectName"/>
        <w:rPr>
          <w:rFonts w:ascii="바탕체" w:hAnsi="바탕체" w:hint="eastAsia"/>
        </w:rPr>
      </w:pPr>
      <w:r w:rsidRPr="00DA7B1B">
        <w:rPr>
          <w:rFonts w:ascii="바탕체" w:hAnsi="바탕체" w:hint="eastAsia"/>
        </w:rPr>
        <w:t>COO 4-1</w:t>
      </w:r>
      <w:proofErr w:type="gramStart"/>
      <w:r w:rsidRPr="00DA7B1B">
        <w:rPr>
          <w:rFonts w:ascii="바탕체" w:hAnsi="바탕체" w:hint="eastAsia"/>
        </w:rPr>
        <w:t>.가동률</w:t>
      </w:r>
      <w:proofErr w:type="gramEnd"/>
      <w:r w:rsidRPr="00DA7B1B">
        <w:rPr>
          <w:rFonts w:ascii="바탕체" w:hAnsi="바탕체" w:hint="eastAsia"/>
        </w:rPr>
        <w:t xml:space="preserve"> 구간별 (부품포함)</w:t>
      </w:r>
      <w:r w:rsidR="00B71680" w:rsidRPr="00B71680">
        <w:rPr>
          <w:rFonts w:ascii="바탕체" w:hAnsi="바탕체" w:hint="eastAsia"/>
        </w:rPr>
        <w:t xml:space="preserve"> 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3234A8" w:rsidRPr="003234A8">
          <w:rPr>
            <w:rFonts w:hint="eastAsia"/>
          </w:rPr>
          <w:t xml:space="preserve"> </w:t>
        </w:r>
        <w:r w:rsidR="00DA7B1B" w:rsidRPr="00DA7B1B">
          <w:rPr>
            <w:rStyle w:val="ae"/>
            <w:rFonts w:hint="eastAsia"/>
            <w:noProof/>
          </w:rPr>
          <w:t>COO 4-1.</w:t>
        </w:r>
        <w:r w:rsidR="00DA7B1B" w:rsidRPr="00DA7B1B">
          <w:rPr>
            <w:rStyle w:val="ae"/>
            <w:rFonts w:hint="eastAsia"/>
            <w:noProof/>
          </w:rPr>
          <w:t>가동률</w:t>
        </w:r>
        <w:r w:rsidR="00DA7B1B" w:rsidRPr="00DA7B1B">
          <w:rPr>
            <w:rStyle w:val="ae"/>
            <w:rFonts w:hint="eastAsia"/>
            <w:noProof/>
          </w:rPr>
          <w:t xml:space="preserve"> </w:t>
        </w:r>
        <w:r w:rsidR="00DA7B1B" w:rsidRPr="00DA7B1B">
          <w:rPr>
            <w:rStyle w:val="ae"/>
            <w:rFonts w:hint="eastAsia"/>
            <w:noProof/>
          </w:rPr>
          <w:t>구간별</w:t>
        </w:r>
        <w:r w:rsidR="00DA7B1B" w:rsidRPr="00DA7B1B">
          <w:rPr>
            <w:rStyle w:val="ae"/>
            <w:rFonts w:hint="eastAsia"/>
            <w:noProof/>
          </w:rPr>
          <w:t xml:space="preserve"> (</w:t>
        </w:r>
        <w:r w:rsidR="00DA7B1B" w:rsidRPr="00DA7B1B">
          <w:rPr>
            <w:rStyle w:val="ae"/>
            <w:rFonts w:hint="eastAsia"/>
            <w:noProof/>
          </w:rPr>
          <w:t>부품포함</w:t>
        </w:r>
        <w:r w:rsidR="00DA7B1B" w:rsidRPr="00DA7B1B">
          <w:rPr>
            <w:rStyle w:val="ae"/>
            <w:rFonts w:hint="eastAsia"/>
            <w:noProof/>
          </w:rPr>
          <w:t>)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DA7B1B" w:rsidRPr="00DA7B1B">
          <w:rPr>
            <w:rStyle w:val="ae"/>
            <w:rFonts w:ascii="GulimChe" w:hAnsi="GulimChe" w:cs="GulimChe"/>
            <w:noProof/>
          </w:rPr>
          <w:t>m_opsmr_sp_rate_section_plan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760BD" w:rsidRDefault="00DA7B1B" w:rsidP="004C4DAC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</w:rPr>
      </w:pPr>
      <w:r w:rsidRPr="00DA7B1B">
        <w:rPr>
          <w:rFonts w:ascii="바탕" w:eastAsia="바탕" w:hAnsi="바탕" w:cs="Courier New" w:hint="eastAsia"/>
        </w:rPr>
        <w:t>COO 4-1</w:t>
      </w:r>
      <w:proofErr w:type="gramStart"/>
      <w:r w:rsidRPr="00DA7B1B">
        <w:rPr>
          <w:rFonts w:ascii="바탕" w:eastAsia="바탕" w:hAnsi="바탕" w:cs="Courier New" w:hint="eastAsia"/>
        </w:rPr>
        <w:t>.가동률</w:t>
      </w:r>
      <w:proofErr w:type="gramEnd"/>
      <w:r w:rsidRPr="00DA7B1B">
        <w:rPr>
          <w:rFonts w:ascii="바탕" w:eastAsia="바탕" w:hAnsi="바탕" w:cs="Courier New" w:hint="eastAsia"/>
        </w:rPr>
        <w:t xml:space="preserve"> 구간별 (부품포함)</w:t>
      </w:r>
    </w:p>
    <w:p w:rsidR="003234A8" w:rsidRDefault="00DA7B1B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DA7B1B">
        <w:rPr>
          <w:rFonts w:ascii="바탕" w:eastAsia="바탕" w:hAnsi="바탕" w:cs="Courier New" w:hint="eastAsia"/>
        </w:rPr>
        <w:t>COO 4-1</w:t>
      </w:r>
      <w:proofErr w:type="gramStart"/>
      <w:r w:rsidRPr="00DA7B1B">
        <w:rPr>
          <w:rFonts w:ascii="바탕" w:eastAsia="바탕" w:hAnsi="바탕" w:cs="Courier New" w:hint="eastAsia"/>
        </w:rPr>
        <w:t>.가동률</w:t>
      </w:r>
      <w:proofErr w:type="gramEnd"/>
      <w:r w:rsidRPr="00DA7B1B">
        <w:rPr>
          <w:rFonts w:ascii="바탕" w:eastAsia="바탕" w:hAnsi="바탕" w:cs="Courier New" w:hint="eastAsia"/>
        </w:rPr>
        <w:t xml:space="preserve"> 구간별 (부품포함) </w:t>
      </w:r>
      <w:r>
        <w:rPr>
          <w:rFonts w:ascii="바탕" w:eastAsia="바탕" w:hAnsi="바탕" w:cs="Courier New" w:hint="eastAsia"/>
        </w:rPr>
        <w:t>M~M+3의 예상치를 조회함.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3234A8">
      <w:pPr>
        <w:pStyle w:val="1"/>
      </w:pPr>
      <w:r w:rsidRPr="003234A8">
        <w:rPr>
          <w:rFonts w:hint="eastAsia"/>
        </w:rPr>
        <w:lastRenderedPageBreak/>
        <w:t xml:space="preserve"> </w:t>
      </w:r>
      <w:r w:rsidRPr="003234A8">
        <w:rPr>
          <w:rFonts w:hint="eastAsia"/>
        </w:rPr>
        <w:t>가동률구간별</w:t>
      </w:r>
      <w:r w:rsidRPr="003234A8">
        <w:rPr>
          <w:rFonts w:hint="eastAsia"/>
        </w:rPr>
        <w:t>(</w:t>
      </w:r>
      <w:r w:rsidRPr="003234A8">
        <w:rPr>
          <w:rFonts w:hint="eastAsia"/>
        </w:rPr>
        <w:t>부품포함</w:t>
      </w:r>
      <w:r w:rsidRPr="003234A8">
        <w:rPr>
          <w:rFonts w:hint="eastAsia"/>
        </w:rPr>
        <w:t>)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DA7B1B" w:rsidRPr="00DA7B1B">
        <w:rPr>
          <w:rFonts w:ascii="GulimChe" w:hAnsi="GulimChe" w:cs="GulimChe"/>
          <w:color w:val="000000"/>
        </w:rPr>
        <w:t>m</w:t>
      </w:r>
      <w:proofErr w:type="gramEnd"/>
      <w:r w:rsidR="00DA7B1B" w:rsidRPr="00DA7B1B">
        <w:rPr>
          <w:rFonts w:ascii="GulimChe" w:hAnsi="GulimChe" w:cs="GulimChe"/>
          <w:color w:val="000000"/>
        </w:rPr>
        <w:t>_opsmr_sp_rate_section_plan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2E5DD0" w:rsidP="000E6453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운영가동률 가동률, 운영법인등록, 운영CAPA 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3234A8" w:rsidRPr="003234A8">
              <w:rPr>
                <w:rFonts w:ascii="GulimChe" w:hAnsi="GulimChe" w:cs="GulimChe"/>
                <w:color w:val="000000"/>
              </w:rPr>
              <w:t>m_opsmr_sp_rate_section</w:t>
            </w:r>
            <w:r w:rsidR="00DA7B1B">
              <w:rPr>
                <w:rFonts w:ascii="GulimChe" w:hAnsi="GulimChe" w:cs="GulimChe" w:hint="eastAsia"/>
                <w:color w:val="000000"/>
              </w:rPr>
              <w:t>_plan</w:t>
            </w:r>
            <w:r w:rsidR="002E5DD0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8D52D9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8D52D9" w:rsidRPr="008D52D9">
              <w:rPr>
                <w:rFonts w:ascii="바탕" w:eastAsia="바탕" w:hAnsi="바탕" w:cs="Courier New"/>
              </w:rPr>
              <w:t>start_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yyyymm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조회시작일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846556" w:rsidRDefault="003234A8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교차생산부분을 제외시켜줘야 실적이 맞음.</w:t>
            </w:r>
          </w:p>
          <w:p w:rsidR="003234A8" w:rsidRDefault="003234A8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SCENARIO_TYPE_CODE를 만들어서 가지고는 있으나, 프로시저 전체 전부 해당년월을 기준으로 쿼리가 작성되어 있음.</w:t>
            </w:r>
          </w:p>
          <w:p w:rsidR="003234A8" w:rsidRDefault="003234A8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복잡해질 우려로 인해 사용하지 않았음.</w:t>
            </w:r>
          </w:p>
          <w:p w:rsidR="003234A8" w:rsidRDefault="003234A8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 xml:space="preserve">기준/운영구분은 </w:t>
            </w:r>
            <w:r>
              <w:rPr>
                <w:rFonts w:ascii="바탕체" w:hAnsi="바탕체" w:cs="Courier New"/>
                <w:sz w:val="18"/>
                <w:szCs w:val="18"/>
              </w:rPr>
              <w:t>‘</w:t>
            </w:r>
            <w:r>
              <w:rPr>
                <w:rFonts w:ascii="바탕체" w:hAnsi="바탕체" w:cs="Courier New" w:hint="eastAsia"/>
                <w:sz w:val="18"/>
                <w:szCs w:val="18"/>
              </w:rPr>
              <w:t>STD</w:t>
            </w:r>
            <w:r>
              <w:rPr>
                <w:rFonts w:ascii="바탕체" w:hAnsi="바탕체" w:cs="Courier New"/>
                <w:sz w:val="18"/>
                <w:szCs w:val="18"/>
              </w:rPr>
              <w:t>’</w:t>
            </w:r>
            <w:r>
              <w:rPr>
                <w:rFonts w:ascii="바탕체" w:hAnsi="바탕체" w:cs="Courier New" w:hint="eastAsia"/>
                <w:sz w:val="18"/>
                <w:szCs w:val="18"/>
              </w:rPr>
              <w:t>로 기본으로 넣으면 되고, 조회시작일도 의미없음.</w:t>
            </w:r>
          </w:p>
          <w:p w:rsidR="003234A8" w:rsidRDefault="003234A8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엑셀편의를 위해 파라미터 일치시킴.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3234A8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3234A8">
              <w:rPr>
                <w:rFonts w:asciiTheme="minorHAnsi" w:eastAsiaTheme="minorHAnsi" w:hAnsiTheme="minorHAnsi" w:cs="Courier New"/>
                <w:b/>
                <w:color w:val="FF0000"/>
              </w:rPr>
              <w:t>m_opsmr_sp_rate_section</w:t>
            </w:r>
            <w:r w:rsidR="00DA7B1B">
              <w:rPr>
                <w:rFonts w:asciiTheme="minorHAnsi" w:eastAsiaTheme="minorHAnsi" w:hAnsiTheme="minorHAnsi" w:cs="Courier New" w:hint="eastAsia"/>
                <w:b/>
                <w:color w:val="FF0000"/>
              </w:rPr>
              <w:t>_plan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ALTER PROCEDURE [dbo].[m_opsmr_sp_rate_section_plan]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(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@opsmr_type    VARCHAR(5)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,@start_yyyymm  VARCHAR(6)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,@base_yyyymm   VARCHAR(6)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)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AS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 xml:space="preserve">1. </w:t>
            </w:r>
            <w:r w:rsidRPr="00DA7B1B">
              <w:rPr>
                <w:rFonts w:ascii="GulimChe" w:hAnsi="GulimChe" w:cs="GulimChe" w:hint="eastAsia"/>
              </w:rPr>
              <w:t>프</w:t>
            </w:r>
            <w:r w:rsidRPr="00DA7B1B">
              <w:rPr>
                <w:rFonts w:ascii="GulimChe" w:hAnsi="GulimChe" w:cs="GulimChe" w:hint="eastAsia"/>
              </w:rPr>
              <w:t xml:space="preserve"> </w:t>
            </w:r>
            <w:r w:rsidRPr="00DA7B1B">
              <w:rPr>
                <w:rFonts w:ascii="GulimChe" w:hAnsi="GulimChe" w:cs="GulimChe" w:hint="eastAsia"/>
              </w:rPr>
              <w:t>로</w:t>
            </w:r>
            <w:r w:rsidRPr="00DA7B1B">
              <w:rPr>
                <w:rFonts w:ascii="GulimChe" w:hAnsi="GulimChe" w:cs="GulimChe" w:hint="eastAsia"/>
              </w:rPr>
              <w:t xml:space="preserve"> </w:t>
            </w:r>
            <w:r w:rsidRPr="00DA7B1B">
              <w:rPr>
                <w:rFonts w:ascii="GulimChe" w:hAnsi="GulimChe" w:cs="GulimChe" w:hint="eastAsia"/>
              </w:rPr>
              <w:t>젝</w:t>
            </w:r>
            <w:r w:rsidRPr="00DA7B1B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DA7B1B">
              <w:rPr>
                <w:rFonts w:ascii="GulimChe" w:hAnsi="GulimChe" w:cs="GulimChe" w:hint="eastAsia"/>
              </w:rPr>
              <w:t>트</w:t>
            </w:r>
            <w:r w:rsidRPr="00DA7B1B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 M_OPSMR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 xml:space="preserve">2. </w:t>
            </w:r>
            <w:r w:rsidRPr="00DA7B1B">
              <w:rPr>
                <w:rFonts w:ascii="GulimChe" w:hAnsi="GulimChe" w:cs="GulimChe" w:hint="eastAsia"/>
              </w:rPr>
              <w:t>프로그램</w:t>
            </w:r>
            <w:r w:rsidRPr="00DA7B1B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DA7B1B">
              <w:rPr>
                <w:rFonts w:ascii="GulimChe" w:hAnsi="GulimChe" w:cs="GulimChe" w:hint="eastAsia"/>
              </w:rPr>
              <w:t>ID :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 m_opsmr_sp_rate_section_plan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 xml:space="preserve">3. </w:t>
            </w:r>
            <w:r w:rsidRPr="00DA7B1B">
              <w:rPr>
                <w:rFonts w:ascii="GulimChe" w:hAnsi="GulimChe" w:cs="GulimChe" w:hint="eastAsia"/>
              </w:rPr>
              <w:t>기</w:t>
            </w:r>
            <w:r w:rsidRPr="00DA7B1B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DA7B1B">
              <w:rPr>
                <w:rFonts w:ascii="GulimChe" w:hAnsi="GulimChe" w:cs="GulimChe" w:hint="eastAsia"/>
              </w:rPr>
              <w:t>능</w:t>
            </w:r>
            <w:r w:rsidRPr="00DA7B1B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 DB2 </w:t>
            </w:r>
            <w:r w:rsidRPr="00DA7B1B">
              <w:rPr>
                <w:rFonts w:ascii="GulimChe" w:hAnsi="GulimChe" w:cs="GulimChe" w:hint="eastAsia"/>
              </w:rPr>
              <w:t>기준가동률</w:t>
            </w:r>
            <w:r w:rsidRPr="00DA7B1B">
              <w:rPr>
                <w:rFonts w:ascii="GulimChe" w:hAnsi="GulimChe" w:cs="GulimChe" w:hint="eastAsia"/>
              </w:rPr>
              <w:t xml:space="preserve"> </w:t>
            </w:r>
            <w:r w:rsidRPr="00DA7B1B">
              <w:rPr>
                <w:rFonts w:ascii="GulimChe" w:hAnsi="GulimChe" w:cs="GulimChe" w:hint="eastAsia"/>
              </w:rPr>
              <w:t>및</w:t>
            </w:r>
            <w:r w:rsidRPr="00DA7B1B">
              <w:rPr>
                <w:rFonts w:ascii="GulimChe" w:hAnsi="GulimChe" w:cs="GulimChe" w:hint="eastAsia"/>
              </w:rPr>
              <w:t xml:space="preserve"> </w:t>
            </w:r>
            <w:r w:rsidRPr="00DA7B1B">
              <w:rPr>
                <w:rFonts w:ascii="GulimChe" w:hAnsi="GulimChe" w:cs="GulimChe" w:hint="eastAsia"/>
              </w:rPr>
              <w:t>운영가동률을</w:t>
            </w:r>
            <w:r w:rsidRPr="00DA7B1B">
              <w:rPr>
                <w:rFonts w:ascii="GulimChe" w:hAnsi="GulimChe" w:cs="GulimChe" w:hint="eastAsia"/>
              </w:rPr>
              <w:t xml:space="preserve"> m_opsmr_sp_rate_section_plan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-</w:t>
            </w:r>
            <w:proofErr w:type="gramStart"/>
            <w:r w:rsidRPr="00DA7B1B">
              <w:rPr>
                <w:rFonts w:ascii="GulimChe" w:hAnsi="GulimChe" w:cs="GulimChe" w:hint="eastAsia"/>
              </w:rPr>
              <w:t>-   EXEC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 m_opsmr_sp_rate_section_plan 'STD', '201602'  -- </w:t>
            </w:r>
            <w:r w:rsidRPr="00DA7B1B">
              <w:rPr>
                <w:rFonts w:ascii="GulimChe" w:hAnsi="GulimChe" w:cs="GulimChe" w:hint="eastAsia"/>
              </w:rPr>
              <w:t>기준가동율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lastRenderedPageBreak/>
              <w:t>-</w:t>
            </w:r>
            <w:proofErr w:type="gramStart"/>
            <w:r w:rsidRPr="00DA7B1B">
              <w:rPr>
                <w:rFonts w:ascii="GulimChe" w:hAnsi="GulimChe" w:cs="GulimChe" w:hint="eastAsia"/>
              </w:rPr>
              <w:t>-   EXEC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 m_opsmr_sp_rate_section_plan 'PROD', '201602' -- </w:t>
            </w:r>
            <w:r w:rsidRPr="00DA7B1B">
              <w:rPr>
                <w:rFonts w:ascii="GulimChe" w:hAnsi="GulimChe" w:cs="GulimChe" w:hint="eastAsia"/>
              </w:rPr>
              <w:t>운영가동율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       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 xml:space="preserve">4. </w:t>
            </w:r>
            <w:r w:rsidRPr="00DA7B1B">
              <w:rPr>
                <w:rFonts w:ascii="GulimChe" w:hAnsi="GulimChe" w:cs="GulimChe" w:hint="eastAsia"/>
              </w:rPr>
              <w:t>관</w:t>
            </w:r>
            <w:r w:rsidRPr="00DA7B1B">
              <w:rPr>
                <w:rFonts w:ascii="GulimChe" w:hAnsi="GulimChe" w:cs="GulimChe" w:hint="eastAsia"/>
              </w:rPr>
              <w:t xml:space="preserve"> </w:t>
            </w:r>
            <w:r w:rsidRPr="00DA7B1B">
              <w:rPr>
                <w:rFonts w:ascii="GulimChe" w:hAnsi="GulimChe" w:cs="GulimChe" w:hint="eastAsia"/>
              </w:rPr>
              <w:t>련</w:t>
            </w:r>
            <w:r w:rsidRPr="00DA7B1B">
              <w:rPr>
                <w:rFonts w:ascii="GulimChe" w:hAnsi="GulimChe" w:cs="GulimChe" w:hint="eastAsia"/>
              </w:rPr>
              <w:t xml:space="preserve"> </w:t>
            </w:r>
            <w:r w:rsidRPr="00DA7B1B">
              <w:rPr>
                <w:rFonts w:ascii="GulimChe" w:hAnsi="GulimChe" w:cs="GulimChe" w:hint="eastAsia"/>
              </w:rPr>
              <w:t>화</w:t>
            </w:r>
            <w:r w:rsidRPr="00DA7B1B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DA7B1B">
              <w:rPr>
                <w:rFonts w:ascii="GulimChe" w:hAnsi="GulimChe" w:cs="GulimChe" w:hint="eastAsia"/>
              </w:rPr>
              <w:t>면</w:t>
            </w:r>
            <w:r w:rsidRPr="00DA7B1B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proofErr w:type="gramStart"/>
            <w:r w:rsidRPr="00DA7B1B">
              <w:rPr>
                <w:rFonts w:ascii="GulimChe" w:hAnsi="GulimChe" w:cs="GulimChe" w:hint="eastAsia"/>
              </w:rPr>
              <w:t>버전</w:t>
            </w:r>
            <w:r w:rsidRPr="00DA7B1B">
              <w:rPr>
                <w:rFonts w:ascii="GulimChe" w:hAnsi="GulimChe" w:cs="GulimChe" w:hint="eastAsia"/>
              </w:rPr>
              <w:t xml:space="preserve">  </w:t>
            </w:r>
            <w:r w:rsidRPr="00DA7B1B">
              <w:rPr>
                <w:rFonts w:ascii="GulimChe" w:hAnsi="GulimChe" w:cs="GulimChe" w:hint="eastAsia"/>
              </w:rPr>
              <w:t>작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 </w:t>
            </w:r>
            <w:r w:rsidRPr="00DA7B1B">
              <w:rPr>
                <w:rFonts w:ascii="GulimChe" w:hAnsi="GulimChe" w:cs="GulimChe" w:hint="eastAsia"/>
              </w:rPr>
              <w:t>성</w:t>
            </w:r>
            <w:r w:rsidRPr="00DA7B1B">
              <w:rPr>
                <w:rFonts w:ascii="GulimChe" w:hAnsi="GulimChe" w:cs="GulimChe" w:hint="eastAsia"/>
              </w:rPr>
              <w:t xml:space="preserve"> </w:t>
            </w:r>
            <w:r w:rsidRPr="00DA7B1B">
              <w:rPr>
                <w:rFonts w:ascii="GulimChe" w:hAnsi="GulimChe" w:cs="GulimChe" w:hint="eastAsia"/>
              </w:rPr>
              <w:t>자</w:t>
            </w:r>
            <w:r w:rsidRPr="00DA7B1B">
              <w:rPr>
                <w:rFonts w:ascii="GulimChe" w:hAnsi="GulimChe" w:cs="GulimChe" w:hint="eastAsia"/>
              </w:rPr>
              <w:t xml:space="preserve">   </w:t>
            </w:r>
            <w:r w:rsidRPr="00DA7B1B">
              <w:rPr>
                <w:rFonts w:ascii="GulimChe" w:hAnsi="GulimChe" w:cs="GulimChe" w:hint="eastAsia"/>
              </w:rPr>
              <w:t>일</w:t>
            </w:r>
            <w:r w:rsidRPr="00DA7B1B">
              <w:rPr>
                <w:rFonts w:ascii="GulimChe" w:hAnsi="GulimChe" w:cs="GulimChe" w:hint="eastAsia"/>
              </w:rPr>
              <w:t xml:space="preserve">      </w:t>
            </w:r>
            <w:r w:rsidRPr="00DA7B1B">
              <w:rPr>
                <w:rFonts w:ascii="GulimChe" w:hAnsi="GulimChe" w:cs="GulimChe" w:hint="eastAsia"/>
              </w:rPr>
              <w:t>자</w:t>
            </w:r>
            <w:r w:rsidRPr="00DA7B1B">
              <w:rPr>
                <w:rFonts w:ascii="GulimChe" w:hAnsi="GulimChe" w:cs="GulimChe" w:hint="eastAsia"/>
              </w:rPr>
              <w:t xml:space="preserve">    </w:t>
            </w:r>
            <w:r w:rsidRPr="00DA7B1B">
              <w:rPr>
                <w:rFonts w:ascii="GulimChe" w:hAnsi="GulimChe" w:cs="GulimChe" w:hint="eastAsia"/>
              </w:rPr>
              <w:t>내</w:t>
            </w:r>
            <w:r w:rsidRPr="00DA7B1B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DA7B1B">
              <w:rPr>
                <w:rFonts w:ascii="GulimChe" w:hAnsi="GulimChe" w:cs="GulimChe" w:hint="eastAsia"/>
              </w:rPr>
              <w:t>용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DA7B1B">
              <w:rPr>
                <w:rFonts w:ascii="GulimChe" w:hAnsi="GulimChe" w:cs="GulimChe" w:hint="eastAsia"/>
              </w:rPr>
              <w:t xml:space="preserve">2016.04.05  </w:t>
            </w:r>
            <w:r w:rsidRPr="00DA7B1B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DA7B1B">
              <w:rPr>
                <w:rFonts w:ascii="GulimChe" w:hAnsi="GulimChe" w:cs="GulimChe" w:hint="eastAsia"/>
              </w:rPr>
              <w:t xml:space="preserve">2016.04.21  </w:t>
            </w:r>
            <w:r w:rsidRPr="00DA7B1B">
              <w:rPr>
                <w:rFonts w:ascii="GulimChe" w:hAnsi="GulimChe" w:cs="GulimChe" w:hint="eastAsia"/>
              </w:rPr>
              <w:t>날짜와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 subsidiary/ Product Master</w:t>
            </w:r>
            <w:r w:rsidRPr="00DA7B1B">
              <w:rPr>
                <w:rFonts w:ascii="GulimChe" w:hAnsi="GulimChe" w:cs="GulimChe" w:hint="eastAsia"/>
              </w:rPr>
              <w:t>적용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 xml:space="preserve">1.2   shlee      </w:t>
            </w:r>
            <w:proofErr w:type="gramStart"/>
            <w:r w:rsidRPr="00DA7B1B">
              <w:rPr>
                <w:rFonts w:ascii="GulimChe" w:hAnsi="GulimChe" w:cs="GulimChe" w:hint="eastAsia"/>
              </w:rPr>
              <w:t xml:space="preserve">2016.04.22  </w:t>
            </w:r>
            <w:r w:rsidRPr="00DA7B1B">
              <w:rPr>
                <w:rFonts w:ascii="GulimChe" w:hAnsi="GulimChe" w:cs="GulimChe" w:hint="eastAsia"/>
              </w:rPr>
              <w:t>기준년월추가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 </w:t>
            </w:r>
            <w:r w:rsidRPr="00DA7B1B">
              <w:rPr>
                <w:rFonts w:ascii="GulimChe" w:hAnsi="GulimChe" w:cs="GulimChe" w:hint="eastAsia"/>
              </w:rPr>
              <w:t>시나리오코드삭제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DECLARE @vc_post_1      AS VARCHAR(6);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DECLARE @vc_post_2      AS VARCHAR(6);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DECLARE @vc_post_3      AS VARCHAR(6);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SET NOCOUNT ON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SET @vc_post_1     = CONVERT(VARCHAR(6), DATEADD(m</w:t>
            </w:r>
            <w:proofErr w:type="gramStart"/>
            <w:r w:rsidRPr="00DA7B1B">
              <w:rPr>
                <w:rFonts w:ascii="GulimChe" w:hAnsi="GulimChe" w:cs="GulimChe" w:hint="eastAsia"/>
              </w:rPr>
              <w:t>,  1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DA7B1B">
              <w:rPr>
                <w:rFonts w:ascii="GulimChe" w:hAnsi="GulimChe" w:cs="GulimChe" w:hint="eastAsia"/>
              </w:rPr>
              <w:t>직전</w:t>
            </w:r>
            <w:r w:rsidRPr="00DA7B1B">
              <w:rPr>
                <w:rFonts w:ascii="GulimChe" w:hAnsi="GulimChe" w:cs="GulimChe" w:hint="eastAsia"/>
              </w:rPr>
              <w:t>13</w:t>
            </w:r>
            <w:r w:rsidRPr="00DA7B1B">
              <w:rPr>
                <w:rFonts w:ascii="GulimChe" w:hAnsi="GulimChe" w:cs="GulimChe" w:hint="eastAsia"/>
              </w:rPr>
              <w:t>개월전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SET @vc_post_2     = CONVERT(VARCHAR(6), DATEADD(m</w:t>
            </w:r>
            <w:proofErr w:type="gramStart"/>
            <w:r w:rsidRPr="00DA7B1B">
              <w:rPr>
                <w:rFonts w:ascii="GulimChe" w:hAnsi="GulimChe" w:cs="GulimChe" w:hint="eastAsia"/>
              </w:rPr>
              <w:t>,  2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DA7B1B">
              <w:rPr>
                <w:rFonts w:ascii="GulimChe" w:hAnsi="GulimChe" w:cs="GulimChe" w:hint="eastAsia"/>
              </w:rPr>
              <w:t>직전</w:t>
            </w:r>
            <w:r w:rsidRPr="00DA7B1B">
              <w:rPr>
                <w:rFonts w:ascii="GulimChe" w:hAnsi="GulimChe" w:cs="GulimChe" w:hint="eastAsia"/>
              </w:rPr>
              <w:t>13</w:t>
            </w:r>
            <w:r w:rsidRPr="00DA7B1B">
              <w:rPr>
                <w:rFonts w:ascii="GulimChe" w:hAnsi="GulimChe" w:cs="GulimChe" w:hint="eastAsia"/>
              </w:rPr>
              <w:t>개월전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SET @vc_post_3     = CONVERT(VARCHAR(6), DATEADD(m</w:t>
            </w:r>
            <w:proofErr w:type="gramStart"/>
            <w:r w:rsidRPr="00DA7B1B">
              <w:rPr>
                <w:rFonts w:ascii="GulimChe" w:hAnsi="GulimChe" w:cs="GulimChe" w:hint="eastAsia"/>
              </w:rPr>
              <w:t>,  3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DA7B1B">
              <w:rPr>
                <w:rFonts w:ascii="GulimChe" w:hAnsi="GulimChe" w:cs="GulimChe" w:hint="eastAsia"/>
              </w:rPr>
              <w:t>직전</w:t>
            </w:r>
            <w:r w:rsidRPr="00DA7B1B">
              <w:rPr>
                <w:rFonts w:ascii="GulimChe" w:hAnsi="GulimChe" w:cs="GulimChe" w:hint="eastAsia"/>
              </w:rPr>
              <w:t>13</w:t>
            </w:r>
            <w:r w:rsidRPr="00DA7B1B">
              <w:rPr>
                <w:rFonts w:ascii="GulimChe" w:hAnsi="GulimChe" w:cs="GulimChe" w:hint="eastAsia"/>
              </w:rPr>
              <w:t>개월전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BEGIN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-- 01</w:t>
            </w:r>
            <w:proofErr w:type="gramStart"/>
            <w:r w:rsidRPr="00DA7B1B">
              <w:rPr>
                <w:rFonts w:ascii="GulimChe" w:hAnsi="GulimChe" w:cs="GulimChe" w:hint="eastAsia"/>
              </w:rPr>
              <w:t>.</w:t>
            </w:r>
            <w:r w:rsidRPr="00DA7B1B">
              <w:rPr>
                <w:rFonts w:ascii="GulimChe" w:hAnsi="GulimChe" w:cs="GulimChe" w:hint="eastAsia"/>
              </w:rPr>
              <w:t>구간합계</w:t>
            </w:r>
            <w:proofErr w:type="gramEnd"/>
            <w:r w:rsidRPr="00DA7B1B">
              <w:rPr>
                <w:rFonts w:ascii="GulimChe" w:hAnsi="GulimChe" w:cs="GulimChe" w:hint="eastAsia"/>
              </w:rPr>
              <w:tab/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SELECT '01</w:t>
            </w:r>
            <w:proofErr w:type="gramStart"/>
            <w:r w:rsidRPr="00DA7B1B">
              <w:rPr>
                <w:rFonts w:ascii="GulimChe" w:hAnsi="GulimChe" w:cs="GulimChe" w:hint="eastAsia"/>
              </w:rPr>
              <w:t>.</w:t>
            </w:r>
            <w:r w:rsidRPr="00DA7B1B">
              <w:rPr>
                <w:rFonts w:ascii="GulimChe" w:hAnsi="GulimChe" w:cs="GulimChe" w:hint="eastAsia"/>
              </w:rPr>
              <w:t>구간합계</w:t>
            </w:r>
            <w:r w:rsidRPr="00DA7B1B">
              <w:rPr>
                <w:rFonts w:ascii="GulimChe" w:hAnsi="GulimChe" w:cs="GulimChe" w:hint="eastAsia"/>
              </w:rPr>
              <w:t>'</w:t>
            </w:r>
            <w:proofErr w:type="gramEnd"/>
            <w:r w:rsidRPr="00DA7B1B">
              <w:rPr>
                <w:rFonts w:ascii="GulimChe" w:hAnsi="GulimChe" w:cs="GulimChe" w:hint="eastAsia"/>
              </w:rPr>
              <w:t xml:space="preserve"> AS cat_cd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,MIN(prod.display_enm) as prod_enm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,MIN(prod.display_knm) as prod_knm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,MIN(a.kpi_period_code)+'~'+MAX(a.kpi_period_code) AS kpi_period_code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,CASE WHEN SUM(a.PRODUCTION_CAPA) = 0 THEN 0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      ELSE SUM(a.PRODUCTION_QUANTITY) / SUM(a.PRODUCTION_CAPA) END AS val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FROM   m_opsmr_tb_op_rate(nolock) a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WHERE  a.opsmr_type = @opsmr_type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a.target_code = 'PD_002'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a.base_yyyymm = @base_yyyymm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a.kpi_period_code BETWEEN @vc_post_1 AND @vc_post_3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a.gbu_code = prod.mapping_code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prod.use_flag = 'Y'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a.factory_region1 &lt;&gt; 'CROSS(KR)'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GROUP BY prod.display_name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UNION ALL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-- 02.M+1</w:t>
            </w:r>
            <w:r w:rsidRPr="00DA7B1B">
              <w:rPr>
                <w:rFonts w:ascii="GulimChe" w:hAnsi="GulimChe" w:cs="GulimChe" w:hint="eastAsia"/>
              </w:rPr>
              <w:t>예상</w:t>
            </w:r>
            <w:r w:rsidRPr="00DA7B1B">
              <w:rPr>
                <w:rFonts w:ascii="GulimChe" w:hAnsi="GulimChe" w:cs="GulimChe" w:hint="eastAsia"/>
              </w:rPr>
              <w:tab/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SELECT '02.M+1</w:t>
            </w:r>
            <w:r w:rsidRPr="00DA7B1B">
              <w:rPr>
                <w:rFonts w:ascii="GulimChe" w:hAnsi="GulimChe" w:cs="GulimChe" w:hint="eastAsia"/>
              </w:rPr>
              <w:t>예상</w:t>
            </w:r>
            <w:r w:rsidRPr="00DA7B1B">
              <w:rPr>
                <w:rFonts w:ascii="GulimChe" w:hAnsi="GulimChe" w:cs="GulimChe" w:hint="eastAsia"/>
              </w:rPr>
              <w:t>' AS cat_cd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,MIN(prod.display_enm) as prod_enm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,MIN(prod.display_knm) as prod_knm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,a.kpi_period_code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,CASE WHEN SUM(a.PRODUCTION_CAPA) = 0 THEN 0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      ELSE SUM(a.PRODUCTION_QUANTITY) / SUM(a.PRODUCTION_CAPA) </w:t>
            </w:r>
            <w:r w:rsidRPr="00DA7B1B">
              <w:rPr>
                <w:rFonts w:ascii="GulimChe" w:hAnsi="GulimChe" w:cs="GulimChe"/>
              </w:rPr>
              <w:lastRenderedPageBreak/>
              <w:t>END AS val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FROM   m_opsmr_tb_op_rate(nolock) a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WHERE  a.opsmr_type = @opsmr_type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a.target_code = 'PD_002'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a.base_yyyymm = @base_yyyymm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a.kpi_period_code = @vc_post_1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a.gbu_code = prod.mapping_code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prod.use_flag = 'Y'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a.factory_region1 &lt;&gt; 'CROSS(KR)'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GROUP BY prod.display_name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</w:t>
            </w:r>
            <w:r w:rsidRPr="00DA7B1B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UNION ALL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-- 03.M+2</w:t>
            </w:r>
            <w:r w:rsidRPr="00DA7B1B">
              <w:rPr>
                <w:rFonts w:ascii="GulimChe" w:hAnsi="GulimChe" w:cs="GulimChe" w:hint="eastAsia"/>
              </w:rPr>
              <w:t>예상</w:t>
            </w:r>
            <w:r w:rsidRPr="00DA7B1B">
              <w:rPr>
                <w:rFonts w:ascii="GulimChe" w:hAnsi="GulimChe" w:cs="GulimChe" w:hint="eastAsia"/>
              </w:rPr>
              <w:tab/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SELECT '03.M+2</w:t>
            </w:r>
            <w:r w:rsidRPr="00DA7B1B">
              <w:rPr>
                <w:rFonts w:ascii="GulimChe" w:hAnsi="GulimChe" w:cs="GulimChe" w:hint="eastAsia"/>
              </w:rPr>
              <w:t>예상</w:t>
            </w:r>
            <w:r w:rsidRPr="00DA7B1B">
              <w:rPr>
                <w:rFonts w:ascii="GulimChe" w:hAnsi="GulimChe" w:cs="GulimChe" w:hint="eastAsia"/>
              </w:rPr>
              <w:t>' AS cat_cd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,MIN(prod.display_enm) as prod_enm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,MIN(prod.display_knm) as prod_knm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,a.kpi_period_code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,CASE WHEN SUM(a.PRODUCTION_CAPA) = 0 THEN 0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      ELSE SUM(a.PRODUCTION_QUANTITY) / SUM(a.PRODUCTION_CAPA) END AS val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FROM   m_opsmr_tb_op_rate(nolock) a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WHERE  a.opsmr_type = @opsmr_type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a.target_code = 'PD_002'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a.base_yyyymm = @base_yyyymm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a.kpi_period_code = @vc_post_2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a.gbu_code = prod.mapping_code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prod.use_flag = 'Y'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a.factory_region1 &lt;&gt; 'CROSS(KR)'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GROUP BY prod.display_name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</w:t>
            </w:r>
            <w:r w:rsidRPr="00DA7B1B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UNION ALL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-- 04.M+3</w:t>
            </w:r>
            <w:r w:rsidRPr="00DA7B1B">
              <w:rPr>
                <w:rFonts w:ascii="GulimChe" w:hAnsi="GulimChe" w:cs="GulimChe" w:hint="eastAsia"/>
              </w:rPr>
              <w:t>예상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A7B1B">
              <w:rPr>
                <w:rFonts w:ascii="GulimChe" w:hAnsi="GulimChe" w:cs="GulimChe" w:hint="eastAsia"/>
              </w:rPr>
              <w:t>SELECT '04.M+3</w:t>
            </w:r>
            <w:r w:rsidRPr="00DA7B1B">
              <w:rPr>
                <w:rFonts w:ascii="GulimChe" w:hAnsi="GulimChe" w:cs="GulimChe" w:hint="eastAsia"/>
              </w:rPr>
              <w:t>예상</w:t>
            </w:r>
            <w:r w:rsidRPr="00DA7B1B">
              <w:rPr>
                <w:rFonts w:ascii="GulimChe" w:hAnsi="GulimChe" w:cs="GulimChe" w:hint="eastAsia"/>
              </w:rPr>
              <w:t>' AS cat_cd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,MIN(prod.display_enm) as prod_enm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,MIN(prod.display_knm) as prod_knm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,a.kpi_period_code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,CASE WHEN SUM(a.PRODUCTION_CAPA) = 0 THEN 0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ab/>
              <w:t xml:space="preserve">          ELSE SUM(a.PRODUCTION_QUANTITY) / SUM(a.PRODUCTION_CAPA) END AS val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FROM   m_opsmr_tb_op_rate(nolock) a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WHERE  a.opsmr_type = @opsmr_type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a.target_code = 'PD_002'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a.base_yyyymm = @base_yyyymm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a.kpi_period_code = @vc_post_3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a.gbu_code = prod.mapping_code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prod.use_flag = 'Y'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AND    a.factory_region1 &lt;&gt; 'CROSS(KR)'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GROUP BY prod.display_name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lastRenderedPageBreak/>
              <w:t xml:space="preserve">  </w:t>
            </w:r>
            <w:r w:rsidRPr="00DA7B1B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;</w:t>
            </w:r>
          </w:p>
          <w:p w:rsidR="00DA7B1B" w:rsidRPr="00DA7B1B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A7B1B" w:rsidRPr="00F66FE3" w:rsidRDefault="00DA7B1B" w:rsidP="00DA7B1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A7B1B">
              <w:rPr>
                <w:rFonts w:ascii="GulimChe" w:hAnsi="GulimChe" w:cs="GulimChe"/>
              </w:rPr>
              <w:t>END</w:t>
            </w:r>
          </w:p>
          <w:p w:rsidR="00F66FE3" w:rsidRPr="00F66FE3" w:rsidRDefault="00F66FE3" w:rsidP="003234A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5A0" w:rsidRDefault="005175A0">
      <w:r>
        <w:separator/>
      </w:r>
    </w:p>
  </w:endnote>
  <w:endnote w:type="continuationSeparator" w:id="0">
    <w:p w:rsidR="005175A0" w:rsidRDefault="00517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DA7B1B">
      <w:rPr>
        <w:rFonts w:ascii="Times New Roman" w:eastAsia="굴림"/>
        <w:i w:val="0"/>
        <w:noProof/>
        <w:sz w:val="16"/>
      </w:rPr>
      <w:t>5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5A0" w:rsidRDefault="005175A0">
      <w:r>
        <w:separator/>
      </w:r>
    </w:p>
  </w:footnote>
  <w:footnote w:type="continuationSeparator" w:id="0">
    <w:p w:rsidR="005175A0" w:rsidRDefault="005175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654C"/>
    <w:rsid w:val="0051127C"/>
    <w:rsid w:val="00514A5E"/>
    <w:rsid w:val="005175A0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4550"/>
    <w:rsid w:val="00F00263"/>
    <w:rsid w:val="00F01BD6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39313-655B-47DF-AB8B-E84924E3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4</TotalTime>
  <Pages>8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6426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2016-05-03T00:40:00Z</dcterms:created>
  <dcterms:modified xsi:type="dcterms:W3CDTF">2016-05-03T00:44:00Z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